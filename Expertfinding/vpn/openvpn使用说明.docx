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Windows使用方法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安装openvpn客户端</w:t>
      </w:r>
    </w:p>
    <w:p>
      <w:r>
        <w:drawing>
          <wp:inline distT="0" distB="0" distL="114300" distR="114300">
            <wp:extent cx="752475" cy="857250"/>
            <wp:effectExtent l="0" t="0" r="952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52475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配置openvpn</w:t>
      </w:r>
    </w:p>
    <w:p>
      <w:pPr>
        <w:pStyle w:val="3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配置文件目录: C:\Program Files\OpenVPN\config</w:t>
      </w:r>
    </w:p>
    <w:p>
      <w:pPr>
        <w:pStyle w:val="3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copy 到以上目录即可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查看邮件重置密码</w:t>
      </w:r>
    </w:p>
    <w:p>
      <w:pPr>
        <w:pStyle w:val="3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账户: 默认名字全拼 例如:zhangsan、lisi、wangwu</w:t>
      </w:r>
    </w:p>
    <w:p>
      <w:pPr>
        <w:rPr>
          <w:rFonts w:hint="default"/>
          <w:lang w:val="en-US" w:eastAsia="zh-CN"/>
        </w:rPr>
      </w:pPr>
    </w:p>
    <w:p>
      <w:r>
        <w:drawing>
          <wp:inline distT="0" distB="0" distL="114300" distR="114300">
            <wp:extent cx="6639560" cy="2873375"/>
            <wp:effectExtent l="0" t="0" r="8890" b="3175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39560" cy="287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打开openvpn软件右击连接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Mac使用方法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安装openvpn客户端-Tunnelblick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219575" cy="1247775"/>
            <wp:effectExtent l="0" t="0" r="9525" b="9525"/>
            <wp:docPr id="8" name="图片 8" descr="1612927418910_1612927395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1612927418910_1612927395(1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查看邮件，重置密码</w:t>
      </w:r>
    </w:p>
    <w:p>
      <w:pPr>
        <w:pStyle w:val="3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账户: 默认名字全拼 例如:zhangsan、lisi、wangwu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6639560" cy="2873375"/>
            <wp:effectExtent l="0" t="0" r="8890" b="3175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39560" cy="287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打开软件，把配置文件拖入客户端即可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友情提示，如果不想每次登陆都输入密码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修改配置文件中以下行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auth-user-pass </w:t>
      </w:r>
      <w:r>
        <w:rPr>
          <w:rFonts w:hint="eastAsia"/>
          <w:lang w:val="en-US" w:eastAsia="zh-CN"/>
        </w:rPr>
        <w:t xml:space="preserve"> 修改为: auth-user-pass pass.txt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在当前目录下创建pass.txt 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账号密码格式如下: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zhangsan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123456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重启openvpn，程序会</w:t>
      </w:r>
      <w:bookmarkStart w:id="2" w:name="_GoBack"/>
      <w:bookmarkEnd w:id="2"/>
      <w:r>
        <w:rPr>
          <w:rFonts w:hint="eastAsia"/>
          <w:lang w:val="en-US" w:eastAsia="zh-CN"/>
        </w:rPr>
        <w:t>自动读取密码文件</w:t>
      </w:r>
    </w:p>
    <w:p>
      <w:pPr>
        <w:rPr>
          <w:rFonts w:hint="default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720" w:right="720" w:bottom="720" w:left="720" w:header="851" w:footer="850" w:gutter="0"/>
      <w:pgNumType w:start="1"/>
      <w:cols w:space="720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  <w:font w:name="Utsaah">
    <w:altName w:val="Segoe Print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Microsoft Tai Le">
    <w:panose1 w:val="020B0502040204020203"/>
    <w:charset w:val="00"/>
    <w:family w:val="swiss"/>
    <w:pitch w:val="default"/>
    <w:sig w:usb0="00000003" w:usb1="00000000" w:usb2="40000000" w:usb3="00000000" w:csb0="0000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jc w:val="center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jc w:val="left"/>
      <w:rPr>
        <w:sz w:val="21"/>
        <w:szCs w:val="21"/>
      </w:rPr>
    </w:pPr>
    <w:bookmarkStart w:id="0" w:name="OLE_LINK3"/>
    <w:bookmarkStart w:id="1" w:name="OLE_LINK4"/>
    <w:r>
      <w:rPr>
        <w:rFonts w:hint="eastAsia"/>
        <w:sz w:val="21"/>
        <w:szCs w:val="21"/>
      </w:rPr>
      <w:t xml:space="preserve">                       </w:t>
    </w:r>
    <w:r>
      <w:rPr>
        <w:sz w:val="21"/>
        <w:szCs w:val="21"/>
      </w:rPr>
      <w:t xml:space="preserve">   </w:t>
    </w:r>
    <w:bookmarkEnd w:id="0"/>
    <w:bookmarkEnd w:id="1"/>
    <w:r>
      <w:rPr>
        <w:caps/>
        <w:color w:val="7F7F7F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530" cy="1024255"/>
              <wp:effectExtent l="0" t="0" r="0" b="24130"/>
              <wp:wrapNone/>
              <wp:docPr id="1" name="组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3" name="组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4" name="矩形 3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" name="矩形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" name="矩形 5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grpSp>
                    <wps:wsp>
                      <wps:cNvPr id="9" name="文本框 6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12"/>
                              <w:rPr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instrText xml:space="preserve">PAGE   \* MERGEFORMAT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fldChar w:fldCharType="separate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lang w:val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118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组 167" o:spid="_x0000_s1026" o:spt="203" style="position:absolute;left:0pt;margin-left:461.4pt;margin-top:19.35pt;height:80.65pt;width:133.9pt;mso-position-horizontal-relative:page;mso-position-vertical-relative:page;z-index:251661312;mso-width-relative:page;mso-height-relative:page;" coordsize="1700784,1024128" o:gfxdata="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">
              <o:lock v:ext="edit" aspectratio="f"/>
              <v:group id="组 168" o:spid="_x0000_s1026" o:spt="203" style="position:absolute;left:0;top:0;height:1024128;width:1700784;" coordsize="1700784,1024128" o:gfxdata="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lFd0lL0AAADaAAAADwAAAAAAAAABACAAAAAiAAAAZHJzL2Rvd25yZXYueG1s&#10;UEsBAhQAFAAAAAgAh07iQDMvBZ47AAAAOQAAABUAAAAAAAAAAQAgAAAADAEAAGRycy9ncm91cHNo&#10;YXBleG1sLnhtbFBLBQYAAAAABgAGAGABAADJAwAAAAA=&#10;">
                <o:lock v:ext="edit" aspectratio="f"/>
                <v:rect id="矩形 3" o:spid="_x0000_s1026" o:spt="1" style="position:absolute;left:0;top:0;height:1024128;width:1700784;v-text-anchor:middle;" fillcolor="#FFFFFF [3212]" filled="t" stroked="f" coordsize="21600,21600" o:gfxdata="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kl3ba8AAAA&#10;2gAAAA8AAAAAAAAAAQAgAAAAIgAAAGRycy9kb3ducmV2LnhtbFBLAQIUABQAAAAIAIdO4kAzLwWe&#10;OwAAADkAAAAQAAAAAAAAAAEAIAAAAAsBAABkcnMvc2hhcGV4bWwueG1sUEsFBgAAAAAGAAYAWwEA&#10;ALUDAAAAAA==&#10;">
                  <v:fill on="t" opacity="0f" focussize="0,0"/>
                  <v:stroke on="f" weight="2pt"/>
                  <v:imagedata o:title=""/>
                  <o:lock v:ext="edit" aspectratio="f"/>
                </v:rect>
                <v:shape id="矩形 12" o:spid="_x0000_s1026" o:spt="100" style="position:absolute;left:0;top:0;height:1014984;width:1463040;v-text-anchor:middle;" fillcolor="#4F81BD [3204]" filled="t" stroked="f" coordsize="1462822,1014481" o:gfxdata="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+FvvL4A&#10;AADaAAAADwAAAAAAAAABACAAAAAiAAAAZHJzL2Rvd25yZXYueG1sUEsBAhQAFAAAAAgAh07iQDMv&#10;BZ47AAAAOQAAABAAAAAAAAAAAQAgAAAADQEAAGRycy9zaGFwZXhtbC54bWxQSwUGAAAAAAYABgBb&#10;AQAAtwMAAAAA&#10;" path="m0,0l1462822,0,1462822,1014481,638269,407899,0,0xe">
                  <v:path o:connectlocs="0,0;1463040,0;1463040,1014984;638364,408101;0,0" o:connectangles="0,0,0,0,0"/>
                  <v:fill on="t" focussize="0,0"/>
                  <v:stroke on="f" weight="2pt"/>
                  <v:imagedata o:title=""/>
                  <o:lock v:ext="edit" aspectratio="f"/>
                </v:shape>
                <v:rect id="矩形 5" o:spid="_x0000_s1026" o:spt="1" style="position:absolute;left:0;top:0;height:1024128;width:1472184;v-text-anchor:middle;" filled="t" stroked="t" coordsize="21600,21600" o:gfxdata="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n9hafbsAAADa&#10;AAAADwAAAAAAAAABACAAAAAiAAAAZHJzL2Rvd25yZXYueG1sUEsBAhQAFAAAAAgAh07iQDMvBZ47&#10;AAAAOQAAABAAAAAAAAAAAQAgAAAACgEAAGRycy9zaGFwZXhtbC54bWxQSwUGAAAAAAYABgBbAQAA&#10;tAMAAAAA&#10;">
                  <v:fill type="frame" on="t" focussize="0,0" recolor="t" rotate="t" r:id="rId1"/>
                  <v:stroke weight="2pt" color="#FFFFFF [3212]" joinstyle="round"/>
                  <v:imagedata o:title=""/>
                  <o:lock v:ext="edit" aspectratio="f"/>
                </v:rect>
              </v:group>
              <v:shape id="文本框 6" o:spid="_x0000_s1026" o:spt="202" type="#_x0000_t202" style="position:absolute;left:1032625;top:9510;height:375285;width:438150;v-text-anchor:middle;" filled="f" stroked="f" coordsize="21600,21600" o:gfxdata="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/rdqZL4A&#10;AADaAAAADwAAAAAAAAABACAAAAAiAAAAZHJzL2Rvd25yZXYueG1sUEsBAhQAFAAAAAgAh07iQDMv&#10;BZ47AAAAOQAAABAAAAAAAAAAAQAgAAAADQEAAGRycy9zaGFwZXhtbC54bWxQSwUGAAAAAAYABgBb&#10;AQAAtwMAAAAA&#10;">
                <v:fill on="f" focussize="0,0"/>
                <v:stroke on="f" weight="0.5pt"/>
                <v:imagedata o:title=""/>
                <o:lock v:ext="edit" aspectratio="f"/>
                <v:textbox inset="2.54mm,2.54mm,2.54mm,2.54mm">
                  <w:txbxContent>
                    <w:p>
                      <w:pPr>
                        <w:pStyle w:val="12"/>
                        <w:rPr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instrText xml:space="preserve">PAGE   \* MERGEFORMAT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fldChar w:fldCharType="separate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  <w:lang w:val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118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fldChar w:fldCharType="end"/>
                      </w:r>
                    </w:p>
                  </w:txbxContent>
                </v:textbox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FB0E7F"/>
    <w:multiLevelType w:val="multilevel"/>
    <w:tmpl w:val="1CFB0E7F"/>
    <w:lvl w:ilvl="0" w:tentative="0">
      <w:start w:val="1"/>
      <w:numFmt w:val="decimal"/>
      <w:pStyle w:val="35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AEE1616"/>
    <w:multiLevelType w:val="multilevel"/>
    <w:tmpl w:val="5AEE1616"/>
    <w:lvl w:ilvl="0" w:tentative="0">
      <w:start w:val="1"/>
      <w:numFmt w:val="decimal"/>
      <w:pStyle w:val="2"/>
      <w:suff w:val="space"/>
      <w:lvlText w:val="第%1章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pStyle w:val="3"/>
      <w:suff w:val="space"/>
      <w:lvlText w:val="%1.%2"/>
      <w:lvlJc w:val="left"/>
      <w:pPr>
        <w:ind w:left="360" w:hanging="360"/>
      </w:pPr>
      <w:rPr>
        <w:rFonts w:hint="default"/>
      </w:rPr>
    </w:lvl>
    <w:lvl w:ilvl="2" w:tentative="0">
      <w:start w:val="1"/>
      <w:numFmt w:val="decimal"/>
      <w:pStyle w:val="4"/>
      <w:suff w:val="space"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"/>
      <w:lvlJc w:val="left"/>
      <w:pPr>
        <w:ind w:left="720" w:hanging="72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 w:tentative="0">
      <w:start w:val="1"/>
      <w:numFmt w:val="decimal"/>
      <w:lvlRestart w:val="1"/>
      <w:pStyle w:val="58"/>
      <w:lvlText w:val="实例%1-%8"/>
      <w:lvlJc w:val="left"/>
      <w:pPr>
        <w:ind w:left="0" w:firstLine="0"/>
      </w:pPr>
      <w:rPr>
        <w:rFonts w:hint="default"/>
      </w:rPr>
    </w:lvl>
    <w:lvl w:ilvl="8" w:tentative="0">
      <w:start w:val="1"/>
      <w:numFmt w:val="decimal"/>
      <w:lvlRestart w:val="0"/>
      <w:suff w:val="space"/>
      <w:lvlText w:val="图%1-%9"/>
      <w:lvlJc w:val="left"/>
      <w:pPr>
        <w:ind w:left="0" w:firstLine="0"/>
      </w:pPr>
      <w:rPr>
        <w:rFonts w:hint="default"/>
      </w:rPr>
    </w:lvl>
  </w:abstractNum>
  <w:abstractNum w:abstractNumId="2">
    <w:nsid w:val="611A64DC"/>
    <w:multiLevelType w:val="multilevel"/>
    <w:tmpl w:val="611A64DC"/>
    <w:lvl w:ilvl="0" w:tentative="0">
      <w:start w:val="3"/>
      <w:numFmt w:val="bullet"/>
      <w:pStyle w:val="34"/>
      <w:lvlText w:val=""/>
      <w:lvlJc w:val="left"/>
      <w:pPr>
        <w:ind w:left="420" w:hanging="420"/>
      </w:pPr>
      <w:rPr>
        <w:rFonts w:hint="default" w:ascii="Wingdings" w:hAnsi="Wingdings" w:eastAsia="宋体" w:cs="Times New Roman"/>
        <w:color w:val="FFC000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752016EE"/>
    <w:multiLevelType w:val="multilevel"/>
    <w:tmpl w:val="752016EE"/>
    <w:lvl w:ilvl="0" w:tentative="0">
      <w:start w:val="1"/>
      <w:numFmt w:val="decimal"/>
      <w:suff w:val="space"/>
      <w:lvlText w:val="第%1章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pStyle w:val="57"/>
      <w:suff w:val="space"/>
      <w:lvlText w:val="图%1-%2"/>
      <w:lvlJc w:val="left"/>
      <w:pPr>
        <w:ind w:left="1920" w:hanging="36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7C0F"/>
    <w:rsid w:val="000016D5"/>
    <w:rsid w:val="00004501"/>
    <w:rsid w:val="00006455"/>
    <w:rsid w:val="00006DC1"/>
    <w:rsid w:val="00012D12"/>
    <w:rsid w:val="000131E8"/>
    <w:rsid w:val="00015B05"/>
    <w:rsid w:val="000228F9"/>
    <w:rsid w:val="00024E53"/>
    <w:rsid w:val="000252E6"/>
    <w:rsid w:val="00031505"/>
    <w:rsid w:val="00032999"/>
    <w:rsid w:val="000332E3"/>
    <w:rsid w:val="00033BA4"/>
    <w:rsid w:val="00034D1B"/>
    <w:rsid w:val="000373F3"/>
    <w:rsid w:val="00037652"/>
    <w:rsid w:val="00037B10"/>
    <w:rsid w:val="00044433"/>
    <w:rsid w:val="00045DF9"/>
    <w:rsid w:val="000464B0"/>
    <w:rsid w:val="00047513"/>
    <w:rsid w:val="00047661"/>
    <w:rsid w:val="0004796F"/>
    <w:rsid w:val="00050269"/>
    <w:rsid w:val="000510BA"/>
    <w:rsid w:val="000529F0"/>
    <w:rsid w:val="00052D88"/>
    <w:rsid w:val="00053582"/>
    <w:rsid w:val="00053E4D"/>
    <w:rsid w:val="00055EEE"/>
    <w:rsid w:val="00056306"/>
    <w:rsid w:val="000606D2"/>
    <w:rsid w:val="00060E52"/>
    <w:rsid w:val="00061092"/>
    <w:rsid w:val="00063EED"/>
    <w:rsid w:val="00064868"/>
    <w:rsid w:val="00064993"/>
    <w:rsid w:val="00064A02"/>
    <w:rsid w:val="0006546D"/>
    <w:rsid w:val="00065652"/>
    <w:rsid w:val="00067004"/>
    <w:rsid w:val="00070C00"/>
    <w:rsid w:val="00072DC0"/>
    <w:rsid w:val="00073EE7"/>
    <w:rsid w:val="00075F1D"/>
    <w:rsid w:val="00077D8C"/>
    <w:rsid w:val="00080756"/>
    <w:rsid w:val="000817B1"/>
    <w:rsid w:val="00082651"/>
    <w:rsid w:val="0008267C"/>
    <w:rsid w:val="00085A1A"/>
    <w:rsid w:val="00086786"/>
    <w:rsid w:val="00091D8B"/>
    <w:rsid w:val="000960ED"/>
    <w:rsid w:val="000975BB"/>
    <w:rsid w:val="00097A8D"/>
    <w:rsid w:val="00097C58"/>
    <w:rsid w:val="000A0D11"/>
    <w:rsid w:val="000A1578"/>
    <w:rsid w:val="000A1BA4"/>
    <w:rsid w:val="000A66E1"/>
    <w:rsid w:val="000B0492"/>
    <w:rsid w:val="000B56D1"/>
    <w:rsid w:val="000B59CE"/>
    <w:rsid w:val="000C1991"/>
    <w:rsid w:val="000C1A16"/>
    <w:rsid w:val="000C28D7"/>
    <w:rsid w:val="000C3506"/>
    <w:rsid w:val="000C3817"/>
    <w:rsid w:val="000C55D2"/>
    <w:rsid w:val="000C5FB3"/>
    <w:rsid w:val="000C67D6"/>
    <w:rsid w:val="000D02D5"/>
    <w:rsid w:val="000D1CDF"/>
    <w:rsid w:val="000D2E13"/>
    <w:rsid w:val="000D4F8A"/>
    <w:rsid w:val="000E1792"/>
    <w:rsid w:val="000E1832"/>
    <w:rsid w:val="000E3167"/>
    <w:rsid w:val="000E5750"/>
    <w:rsid w:val="000E6488"/>
    <w:rsid w:val="000E6695"/>
    <w:rsid w:val="000F1605"/>
    <w:rsid w:val="000F2E04"/>
    <w:rsid w:val="000F3AD2"/>
    <w:rsid w:val="000F4FE6"/>
    <w:rsid w:val="000F5640"/>
    <w:rsid w:val="000F6317"/>
    <w:rsid w:val="000F669E"/>
    <w:rsid w:val="000F7E09"/>
    <w:rsid w:val="00100BCD"/>
    <w:rsid w:val="00102690"/>
    <w:rsid w:val="00103425"/>
    <w:rsid w:val="00103E03"/>
    <w:rsid w:val="00111EF0"/>
    <w:rsid w:val="00113666"/>
    <w:rsid w:val="0011374B"/>
    <w:rsid w:val="00122037"/>
    <w:rsid w:val="00123BD2"/>
    <w:rsid w:val="00125A98"/>
    <w:rsid w:val="00125CA4"/>
    <w:rsid w:val="001260A8"/>
    <w:rsid w:val="001269EF"/>
    <w:rsid w:val="00132D7D"/>
    <w:rsid w:val="00134549"/>
    <w:rsid w:val="00135324"/>
    <w:rsid w:val="001370D4"/>
    <w:rsid w:val="00140CA9"/>
    <w:rsid w:val="00141F62"/>
    <w:rsid w:val="00143CEC"/>
    <w:rsid w:val="00146214"/>
    <w:rsid w:val="00146B2D"/>
    <w:rsid w:val="00147907"/>
    <w:rsid w:val="00151E2E"/>
    <w:rsid w:val="00152A96"/>
    <w:rsid w:val="001537C2"/>
    <w:rsid w:val="00155369"/>
    <w:rsid w:val="00156661"/>
    <w:rsid w:val="00161264"/>
    <w:rsid w:val="00161530"/>
    <w:rsid w:val="00162AFE"/>
    <w:rsid w:val="001644A4"/>
    <w:rsid w:val="001662D8"/>
    <w:rsid w:val="0016725B"/>
    <w:rsid w:val="0017055C"/>
    <w:rsid w:val="00170A96"/>
    <w:rsid w:val="00172FD4"/>
    <w:rsid w:val="00174537"/>
    <w:rsid w:val="001748E1"/>
    <w:rsid w:val="00175536"/>
    <w:rsid w:val="00176C3B"/>
    <w:rsid w:val="00177788"/>
    <w:rsid w:val="00181117"/>
    <w:rsid w:val="0019134A"/>
    <w:rsid w:val="00191765"/>
    <w:rsid w:val="00192566"/>
    <w:rsid w:val="001A2E48"/>
    <w:rsid w:val="001A2E70"/>
    <w:rsid w:val="001A3585"/>
    <w:rsid w:val="001A3B2F"/>
    <w:rsid w:val="001A4047"/>
    <w:rsid w:val="001A5A7A"/>
    <w:rsid w:val="001A5D60"/>
    <w:rsid w:val="001A6011"/>
    <w:rsid w:val="001A73AF"/>
    <w:rsid w:val="001A78B7"/>
    <w:rsid w:val="001B33EE"/>
    <w:rsid w:val="001B5C48"/>
    <w:rsid w:val="001C0AE1"/>
    <w:rsid w:val="001C428A"/>
    <w:rsid w:val="001C4746"/>
    <w:rsid w:val="001C5614"/>
    <w:rsid w:val="001D038D"/>
    <w:rsid w:val="001D10C8"/>
    <w:rsid w:val="001D120C"/>
    <w:rsid w:val="001D12C9"/>
    <w:rsid w:val="001D4564"/>
    <w:rsid w:val="001D7CF4"/>
    <w:rsid w:val="001E0708"/>
    <w:rsid w:val="001E0E87"/>
    <w:rsid w:val="001E2E60"/>
    <w:rsid w:val="001E3115"/>
    <w:rsid w:val="001E3A02"/>
    <w:rsid w:val="001E5198"/>
    <w:rsid w:val="001F27B2"/>
    <w:rsid w:val="001F733E"/>
    <w:rsid w:val="00200029"/>
    <w:rsid w:val="00200690"/>
    <w:rsid w:val="002056B1"/>
    <w:rsid w:val="002072E1"/>
    <w:rsid w:val="00214B47"/>
    <w:rsid w:val="002153DA"/>
    <w:rsid w:val="002154BD"/>
    <w:rsid w:val="00215A8C"/>
    <w:rsid w:val="0022188F"/>
    <w:rsid w:val="00225025"/>
    <w:rsid w:val="0022787D"/>
    <w:rsid w:val="00227C0F"/>
    <w:rsid w:val="00230402"/>
    <w:rsid w:val="00230946"/>
    <w:rsid w:val="002312D9"/>
    <w:rsid w:val="00231F3B"/>
    <w:rsid w:val="00232B35"/>
    <w:rsid w:val="00232F21"/>
    <w:rsid w:val="002335BF"/>
    <w:rsid w:val="00241A23"/>
    <w:rsid w:val="00242334"/>
    <w:rsid w:val="00245395"/>
    <w:rsid w:val="00250517"/>
    <w:rsid w:val="00250820"/>
    <w:rsid w:val="002512DC"/>
    <w:rsid w:val="00251AA9"/>
    <w:rsid w:val="00252648"/>
    <w:rsid w:val="00252BE8"/>
    <w:rsid w:val="00253503"/>
    <w:rsid w:val="00253703"/>
    <w:rsid w:val="002537C2"/>
    <w:rsid w:val="0025799D"/>
    <w:rsid w:val="00260F24"/>
    <w:rsid w:val="00261156"/>
    <w:rsid w:val="00262849"/>
    <w:rsid w:val="0026400F"/>
    <w:rsid w:val="0026608B"/>
    <w:rsid w:val="00266B9F"/>
    <w:rsid w:val="00266F13"/>
    <w:rsid w:val="00267102"/>
    <w:rsid w:val="002678E0"/>
    <w:rsid w:val="0027331F"/>
    <w:rsid w:val="002758CE"/>
    <w:rsid w:val="002764C9"/>
    <w:rsid w:val="00282A23"/>
    <w:rsid w:val="002845D2"/>
    <w:rsid w:val="002943AA"/>
    <w:rsid w:val="002967D5"/>
    <w:rsid w:val="002A0A86"/>
    <w:rsid w:val="002A180A"/>
    <w:rsid w:val="002A3417"/>
    <w:rsid w:val="002A34E8"/>
    <w:rsid w:val="002B2DEF"/>
    <w:rsid w:val="002B46B6"/>
    <w:rsid w:val="002B4B0F"/>
    <w:rsid w:val="002B61F3"/>
    <w:rsid w:val="002B6B09"/>
    <w:rsid w:val="002C1EA0"/>
    <w:rsid w:val="002C44DA"/>
    <w:rsid w:val="002C51A2"/>
    <w:rsid w:val="002C5E3C"/>
    <w:rsid w:val="002C5F7D"/>
    <w:rsid w:val="002C6CD2"/>
    <w:rsid w:val="002D150B"/>
    <w:rsid w:val="002D1CD9"/>
    <w:rsid w:val="002D4A03"/>
    <w:rsid w:val="002D53A9"/>
    <w:rsid w:val="002D56D1"/>
    <w:rsid w:val="002D63AC"/>
    <w:rsid w:val="002D6917"/>
    <w:rsid w:val="002D7D1C"/>
    <w:rsid w:val="002D7D80"/>
    <w:rsid w:val="002E2680"/>
    <w:rsid w:val="002E2CF1"/>
    <w:rsid w:val="002E35B9"/>
    <w:rsid w:val="002E4EC7"/>
    <w:rsid w:val="002E56E2"/>
    <w:rsid w:val="002E5783"/>
    <w:rsid w:val="002E7A54"/>
    <w:rsid w:val="002F0D1D"/>
    <w:rsid w:val="002F0DC0"/>
    <w:rsid w:val="002F1364"/>
    <w:rsid w:val="002F1528"/>
    <w:rsid w:val="002F177C"/>
    <w:rsid w:val="002F4A9B"/>
    <w:rsid w:val="002F4DBC"/>
    <w:rsid w:val="002F7645"/>
    <w:rsid w:val="002F7CBA"/>
    <w:rsid w:val="003015B5"/>
    <w:rsid w:val="0030370F"/>
    <w:rsid w:val="0030380F"/>
    <w:rsid w:val="003044A3"/>
    <w:rsid w:val="00307CF1"/>
    <w:rsid w:val="00310DCC"/>
    <w:rsid w:val="003115DB"/>
    <w:rsid w:val="00311A5C"/>
    <w:rsid w:val="003122DA"/>
    <w:rsid w:val="00315796"/>
    <w:rsid w:val="00321CD1"/>
    <w:rsid w:val="003238B6"/>
    <w:rsid w:val="003243DB"/>
    <w:rsid w:val="0032467D"/>
    <w:rsid w:val="00330859"/>
    <w:rsid w:val="0033152D"/>
    <w:rsid w:val="0033358A"/>
    <w:rsid w:val="00335372"/>
    <w:rsid w:val="00336CA0"/>
    <w:rsid w:val="00336F4E"/>
    <w:rsid w:val="0034003B"/>
    <w:rsid w:val="00341A73"/>
    <w:rsid w:val="00343438"/>
    <w:rsid w:val="0034367D"/>
    <w:rsid w:val="0034370E"/>
    <w:rsid w:val="0034597E"/>
    <w:rsid w:val="00350D05"/>
    <w:rsid w:val="00351C3F"/>
    <w:rsid w:val="00354730"/>
    <w:rsid w:val="0035732F"/>
    <w:rsid w:val="003574FB"/>
    <w:rsid w:val="00360447"/>
    <w:rsid w:val="00360AF7"/>
    <w:rsid w:val="00362086"/>
    <w:rsid w:val="00362EAA"/>
    <w:rsid w:val="00363602"/>
    <w:rsid w:val="003636A2"/>
    <w:rsid w:val="003636D9"/>
    <w:rsid w:val="00366508"/>
    <w:rsid w:val="00367D3A"/>
    <w:rsid w:val="00371ABE"/>
    <w:rsid w:val="00372EFF"/>
    <w:rsid w:val="00373299"/>
    <w:rsid w:val="003747B7"/>
    <w:rsid w:val="003763C7"/>
    <w:rsid w:val="0037680B"/>
    <w:rsid w:val="00377899"/>
    <w:rsid w:val="0038250B"/>
    <w:rsid w:val="00382FAD"/>
    <w:rsid w:val="003835EA"/>
    <w:rsid w:val="00383746"/>
    <w:rsid w:val="003841CD"/>
    <w:rsid w:val="00385196"/>
    <w:rsid w:val="00385982"/>
    <w:rsid w:val="00390097"/>
    <w:rsid w:val="003900CD"/>
    <w:rsid w:val="00390355"/>
    <w:rsid w:val="00390DB6"/>
    <w:rsid w:val="003925AF"/>
    <w:rsid w:val="0039405F"/>
    <w:rsid w:val="003A2D13"/>
    <w:rsid w:val="003A5CD6"/>
    <w:rsid w:val="003A7046"/>
    <w:rsid w:val="003B7F6A"/>
    <w:rsid w:val="003C2CEC"/>
    <w:rsid w:val="003C5BAC"/>
    <w:rsid w:val="003C6080"/>
    <w:rsid w:val="003C6FB0"/>
    <w:rsid w:val="003C7566"/>
    <w:rsid w:val="003C7CDD"/>
    <w:rsid w:val="003D216D"/>
    <w:rsid w:val="003D5D7B"/>
    <w:rsid w:val="003D71D9"/>
    <w:rsid w:val="003D7848"/>
    <w:rsid w:val="003E50D9"/>
    <w:rsid w:val="003E58BF"/>
    <w:rsid w:val="003E5982"/>
    <w:rsid w:val="003E5AB5"/>
    <w:rsid w:val="003E6966"/>
    <w:rsid w:val="003F14EC"/>
    <w:rsid w:val="003F1CE4"/>
    <w:rsid w:val="003F2567"/>
    <w:rsid w:val="003F492E"/>
    <w:rsid w:val="003F5F42"/>
    <w:rsid w:val="003F6723"/>
    <w:rsid w:val="003F7E98"/>
    <w:rsid w:val="003F7EE6"/>
    <w:rsid w:val="00400FCA"/>
    <w:rsid w:val="0040163F"/>
    <w:rsid w:val="0040238F"/>
    <w:rsid w:val="004026E1"/>
    <w:rsid w:val="00402CB0"/>
    <w:rsid w:val="004054E1"/>
    <w:rsid w:val="00406ED3"/>
    <w:rsid w:val="004115B6"/>
    <w:rsid w:val="0041434B"/>
    <w:rsid w:val="00417BE6"/>
    <w:rsid w:val="00420E57"/>
    <w:rsid w:val="004238A6"/>
    <w:rsid w:val="00424E4D"/>
    <w:rsid w:val="00426BB3"/>
    <w:rsid w:val="00426DA0"/>
    <w:rsid w:val="00426F26"/>
    <w:rsid w:val="00432B0F"/>
    <w:rsid w:val="00433B9B"/>
    <w:rsid w:val="00433EA8"/>
    <w:rsid w:val="0043509C"/>
    <w:rsid w:val="004356E9"/>
    <w:rsid w:val="00435AE3"/>
    <w:rsid w:val="0043791C"/>
    <w:rsid w:val="00437C55"/>
    <w:rsid w:val="00440071"/>
    <w:rsid w:val="004407AB"/>
    <w:rsid w:val="0044211C"/>
    <w:rsid w:val="00442A7A"/>
    <w:rsid w:val="00443E3E"/>
    <w:rsid w:val="00444361"/>
    <w:rsid w:val="00444808"/>
    <w:rsid w:val="004454E0"/>
    <w:rsid w:val="00451649"/>
    <w:rsid w:val="00454452"/>
    <w:rsid w:val="00454931"/>
    <w:rsid w:val="00463303"/>
    <w:rsid w:val="00464015"/>
    <w:rsid w:val="00465BFA"/>
    <w:rsid w:val="004675B8"/>
    <w:rsid w:val="004732F2"/>
    <w:rsid w:val="00473CDE"/>
    <w:rsid w:val="004742D3"/>
    <w:rsid w:val="0047770E"/>
    <w:rsid w:val="00480D4C"/>
    <w:rsid w:val="00481D85"/>
    <w:rsid w:val="00486C7F"/>
    <w:rsid w:val="0048725C"/>
    <w:rsid w:val="00487564"/>
    <w:rsid w:val="00492151"/>
    <w:rsid w:val="0049322B"/>
    <w:rsid w:val="0049415A"/>
    <w:rsid w:val="0049419C"/>
    <w:rsid w:val="00496696"/>
    <w:rsid w:val="00497400"/>
    <w:rsid w:val="00497DD7"/>
    <w:rsid w:val="004A20A6"/>
    <w:rsid w:val="004A22C7"/>
    <w:rsid w:val="004A3126"/>
    <w:rsid w:val="004A33FE"/>
    <w:rsid w:val="004A353F"/>
    <w:rsid w:val="004A3804"/>
    <w:rsid w:val="004A39EF"/>
    <w:rsid w:val="004A4A5D"/>
    <w:rsid w:val="004A515E"/>
    <w:rsid w:val="004A5894"/>
    <w:rsid w:val="004A7757"/>
    <w:rsid w:val="004B1DF4"/>
    <w:rsid w:val="004B21CF"/>
    <w:rsid w:val="004B2634"/>
    <w:rsid w:val="004B3AAA"/>
    <w:rsid w:val="004B4112"/>
    <w:rsid w:val="004C40E8"/>
    <w:rsid w:val="004C4291"/>
    <w:rsid w:val="004C6330"/>
    <w:rsid w:val="004C6390"/>
    <w:rsid w:val="004C689B"/>
    <w:rsid w:val="004C7FB4"/>
    <w:rsid w:val="004D0210"/>
    <w:rsid w:val="004D4548"/>
    <w:rsid w:val="004D501E"/>
    <w:rsid w:val="004D7717"/>
    <w:rsid w:val="004E1C14"/>
    <w:rsid w:val="004E2592"/>
    <w:rsid w:val="004E32AF"/>
    <w:rsid w:val="004E4CDA"/>
    <w:rsid w:val="004E7C04"/>
    <w:rsid w:val="004F04AF"/>
    <w:rsid w:val="004F1A5E"/>
    <w:rsid w:val="004F1D04"/>
    <w:rsid w:val="004F2847"/>
    <w:rsid w:val="004F4D14"/>
    <w:rsid w:val="004F6567"/>
    <w:rsid w:val="00501AE9"/>
    <w:rsid w:val="005050D8"/>
    <w:rsid w:val="00505459"/>
    <w:rsid w:val="00510F5C"/>
    <w:rsid w:val="00510FE9"/>
    <w:rsid w:val="0051221A"/>
    <w:rsid w:val="00512255"/>
    <w:rsid w:val="00513EB6"/>
    <w:rsid w:val="00513F94"/>
    <w:rsid w:val="00516A88"/>
    <w:rsid w:val="005214A3"/>
    <w:rsid w:val="00523B48"/>
    <w:rsid w:val="005256AC"/>
    <w:rsid w:val="0052613E"/>
    <w:rsid w:val="00526830"/>
    <w:rsid w:val="005340B4"/>
    <w:rsid w:val="0054133F"/>
    <w:rsid w:val="005427B3"/>
    <w:rsid w:val="0054791C"/>
    <w:rsid w:val="00550278"/>
    <w:rsid w:val="005516FB"/>
    <w:rsid w:val="005527EA"/>
    <w:rsid w:val="00553A54"/>
    <w:rsid w:val="005558EC"/>
    <w:rsid w:val="00556DF3"/>
    <w:rsid w:val="00560C8D"/>
    <w:rsid w:val="0056124E"/>
    <w:rsid w:val="00562A40"/>
    <w:rsid w:val="00563F02"/>
    <w:rsid w:val="00564985"/>
    <w:rsid w:val="00564A39"/>
    <w:rsid w:val="00566466"/>
    <w:rsid w:val="00570D00"/>
    <w:rsid w:val="00571FD9"/>
    <w:rsid w:val="00572B5B"/>
    <w:rsid w:val="00572C0B"/>
    <w:rsid w:val="00576351"/>
    <w:rsid w:val="005816F1"/>
    <w:rsid w:val="005839B8"/>
    <w:rsid w:val="00583FF1"/>
    <w:rsid w:val="0058763B"/>
    <w:rsid w:val="0059145D"/>
    <w:rsid w:val="005921D9"/>
    <w:rsid w:val="005925B7"/>
    <w:rsid w:val="00592796"/>
    <w:rsid w:val="00593692"/>
    <w:rsid w:val="00593879"/>
    <w:rsid w:val="005978D3"/>
    <w:rsid w:val="005A054F"/>
    <w:rsid w:val="005A60A1"/>
    <w:rsid w:val="005A68E9"/>
    <w:rsid w:val="005B0B6D"/>
    <w:rsid w:val="005B168F"/>
    <w:rsid w:val="005B22F0"/>
    <w:rsid w:val="005B7D52"/>
    <w:rsid w:val="005B7D93"/>
    <w:rsid w:val="005C01D8"/>
    <w:rsid w:val="005C028D"/>
    <w:rsid w:val="005C0996"/>
    <w:rsid w:val="005C0E8B"/>
    <w:rsid w:val="005C2A17"/>
    <w:rsid w:val="005C3097"/>
    <w:rsid w:val="005C7291"/>
    <w:rsid w:val="005C77F1"/>
    <w:rsid w:val="005D0880"/>
    <w:rsid w:val="005D35BB"/>
    <w:rsid w:val="005D4BBD"/>
    <w:rsid w:val="005D6EF2"/>
    <w:rsid w:val="005E1505"/>
    <w:rsid w:val="005E15B3"/>
    <w:rsid w:val="005E2349"/>
    <w:rsid w:val="005E271F"/>
    <w:rsid w:val="005E2859"/>
    <w:rsid w:val="005E6277"/>
    <w:rsid w:val="005F112B"/>
    <w:rsid w:val="005F1511"/>
    <w:rsid w:val="005F6926"/>
    <w:rsid w:val="006001A5"/>
    <w:rsid w:val="00600BBF"/>
    <w:rsid w:val="006023F5"/>
    <w:rsid w:val="00603180"/>
    <w:rsid w:val="00605801"/>
    <w:rsid w:val="00614ADA"/>
    <w:rsid w:val="0062011B"/>
    <w:rsid w:val="00621B44"/>
    <w:rsid w:val="0062337A"/>
    <w:rsid w:val="006235BB"/>
    <w:rsid w:val="006238AC"/>
    <w:rsid w:val="00623FEB"/>
    <w:rsid w:val="00624F56"/>
    <w:rsid w:val="00625BDD"/>
    <w:rsid w:val="00626FE2"/>
    <w:rsid w:val="00627124"/>
    <w:rsid w:val="00627771"/>
    <w:rsid w:val="00630D95"/>
    <w:rsid w:val="0063113A"/>
    <w:rsid w:val="00632EC4"/>
    <w:rsid w:val="006353DF"/>
    <w:rsid w:val="006356B5"/>
    <w:rsid w:val="00637E30"/>
    <w:rsid w:val="00642B72"/>
    <w:rsid w:val="00644782"/>
    <w:rsid w:val="0064647A"/>
    <w:rsid w:val="00646639"/>
    <w:rsid w:val="00652256"/>
    <w:rsid w:val="006523C2"/>
    <w:rsid w:val="00654497"/>
    <w:rsid w:val="00654AA6"/>
    <w:rsid w:val="006562F4"/>
    <w:rsid w:val="00660CBC"/>
    <w:rsid w:val="0066204E"/>
    <w:rsid w:val="00665962"/>
    <w:rsid w:val="00666F3F"/>
    <w:rsid w:val="00667904"/>
    <w:rsid w:val="00672B77"/>
    <w:rsid w:val="00672EBF"/>
    <w:rsid w:val="006742DB"/>
    <w:rsid w:val="0067667E"/>
    <w:rsid w:val="0067786B"/>
    <w:rsid w:val="00677E78"/>
    <w:rsid w:val="00677EBF"/>
    <w:rsid w:val="006872C1"/>
    <w:rsid w:val="00691BBA"/>
    <w:rsid w:val="0069242C"/>
    <w:rsid w:val="006966AA"/>
    <w:rsid w:val="006971F0"/>
    <w:rsid w:val="006A10F5"/>
    <w:rsid w:val="006A50FD"/>
    <w:rsid w:val="006A5EFE"/>
    <w:rsid w:val="006A6D7B"/>
    <w:rsid w:val="006A7B91"/>
    <w:rsid w:val="006B1359"/>
    <w:rsid w:val="006B3F0E"/>
    <w:rsid w:val="006B50B6"/>
    <w:rsid w:val="006C13CA"/>
    <w:rsid w:val="006C79BB"/>
    <w:rsid w:val="006D0294"/>
    <w:rsid w:val="006D3568"/>
    <w:rsid w:val="006D7E83"/>
    <w:rsid w:val="006D7E8F"/>
    <w:rsid w:val="006E024E"/>
    <w:rsid w:val="006E26C9"/>
    <w:rsid w:val="006E734E"/>
    <w:rsid w:val="006F4604"/>
    <w:rsid w:val="006F47AE"/>
    <w:rsid w:val="006F495F"/>
    <w:rsid w:val="006F664F"/>
    <w:rsid w:val="006F696E"/>
    <w:rsid w:val="006F6BB4"/>
    <w:rsid w:val="00702921"/>
    <w:rsid w:val="00704DBF"/>
    <w:rsid w:val="00707BA7"/>
    <w:rsid w:val="007113D9"/>
    <w:rsid w:val="0071410E"/>
    <w:rsid w:val="007157F9"/>
    <w:rsid w:val="00716C00"/>
    <w:rsid w:val="00721E0A"/>
    <w:rsid w:val="00724A14"/>
    <w:rsid w:val="00726276"/>
    <w:rsid w:val="00730B64"/>
    <w:rsid w:val="00730C9E"/>
    <w:rsid w:val="007318B1"/>
    <w:rsid w:val="00731CA4"/>
    <w:rsid w:val="007323C2"/>
    <w:rsid w:val="00732CA4"/>
    <w:rsid w:val="0073361E"/>
    <w:rsid w:val="00735D96"/>
    <w:rsid w:val="00741119"/>
    <w:rsid w:val="00743E24"/>
    <w:rsid w:val="00744A29"/>
    <w:rsid w:val="0074578D"/>
    <w:rsid w:val="00747896"/>
    <w:rsid w:val="00750638"/>
    <w:rsid w:val="007506F2"/>
    <w:rsid w:val="00750C27"/>
    <w:rsid w:val="00752DE4"/>
    <w:rsid w:val="0075436F"/>
    <w:rsid w:val="00755058"/>
    <w:rsid w:val="00755787"/>
    <w:rsid w:val="00755F42"/>
    <w:rsid w:val="00756097"/>
    <w:rsid w:val="00756247"/>
    <w:rsid w:val="007567AE"/>
    <w:rsid w:val="0075794B"/>
    <w:rsid w:val="007614E8"/>
    <w:rsid w:val="007645BB"/>
    <w:rsid w:val="00770266"/>
    <w:rsid w:val="007706D8"/>
    <w:rsid w:val="00770C47"/>
    <w:rsid w:val="007710AB"/>
    <w:rsid w:val="0077162A"/>
    <w:rsid w:val="00772C1E"/>
    <w:rsid w:val="0077550C"/>
    <w:rsid w:val="007779F1"/>
    <w:rsid w:val="007818A1"/>
    <w:rsid w:val="00782A97"/>
    <w:rsid w:val="00784890"/>
    <w:rsid w:val="007858F1"/>
    <w:rsid w:val="00790169"/>
    <w:rsid w:val="00790DB1"/>
    <w:rsid w:val="00791157"/>
    <w:rsid w:val="00792279"/>
    <w:rsid w:val="007937AB"/>
    <w:rsid w:val="00794079"/>
    <w:rsid w:val="00796D79"/>
    <w:rsid w:val="007A1902"/>
    <w:rsid w:val="007A1985"/>
    <w:rsid w:val="007A376B"/>
    <w:rsid w:val="007A411F"/>
    <w:rsid w:val="007A48D8"/>
    <w:rsid w:val="007A7EF0"/>
    <w:rsid w:val="007B1547"/>
    <w:rsid w:val="007B4C8B"/>
    <w:rsid w:val="007B4CBB"/>
    <w:rsid w:val="007B4E24"/>
    <w:rsid w:val="007B6A8C"/>
    <w:rsid w:val="007B72FA"/>
    <w:rsid w:val="007B7978"/>
    <w:rsid w:val="007C08DF"/>
    <w:rsid w:val="007C1D94"/>
    <w:rsid w:val="007C27D5"/>
    <w:rsid w:val="007C3E8D"/>
    <w:rsid w:val="007C6A69"/>
    <w:rsid w:val="007D0135"/>
    <w:rsid w:val="007D0C30"/>
    <w:rsid w:val="007D201B"/>
    <w:rsid w:val="007D21FF"/>
    <w:rsid w:val="007D2376"/>
    <w:rsid w:val="007D2849"/>
    <w:rsid w:val="007D3815"/>
    <w:rsid w:val="007D49B8"/>
    <w:rsid w:val="007D5ADF"/>
    <w:rsid w:val="007D6174"/>
    <w:rsid w:val="007D72CD"/>
    <w:rsid w:val="007D7906"/>
    <w:rsid w:val="007E2025"/>
    <w:rsid w:val="007E2AFD"/>
    <w:rsid w:val="007E4564"/>
    <w:rsid w:val="007E4EBA"/>
    <w:rsid w:val="007E5EBB"/>
    <w:rsid w:val="007E6110"/>
    <w:rsid w:val="007E7ADC"/>
    <w:rsid w:val="007F05DF"/>
    <w:rsid w:val="007F0DC3"/>
    <w:rsid w:val="007F13A9"/>
    <w:rsid w:val="007F2CD5"/>
    <w:rsid w:val="007F4455"/>
    <w:rsid w:val="007F558A"/>
    <w:rsid w:val="007F5E3F"/>
    <w:rsid w:val="007F60FA"/>
    <w:rsid w:val="007F642B"/>
    <w:rsid w:val="008007E3"/>
    <w:rsid w:val="0080215A"/>
    <w:rsid w:val="0080285D"/>
    <w:rsid w:val="0080313B"/>
    <w:rsid w:val="00803BF2"/>
    <w:rsid w:val="00810B2D"/>
    <w:rsid w:val="0081207D"/>
    <w:rsid w:val="0081403A"/>
    <w:rsid w:val="008149D8"/>
    <w:rsid w:val="00816469"/>
    <w:rsid w:val="00816C24"/>
    <w:rsid w:val="00820200"/>
    <w:rsid w:val="0082318F"/>
    <w:rsid w:val="00824623"/>
    <w:rsid w:val="0082559E"/>
    <w:rsid w:val="00826344"/>
    <w:rsid w:val="008267EA"/>
    <w:rsid w:val="00826D76"/>
    <w:rsid w:val="008311C1"/>
    <w:rsid w:val="00831CC5"/>
    <w:rsid w:val="008329D2"/>
    <w:rsid w:val="008367AB"/>
    <w:rsid w:val="00836E54"/>
    <w:rsid w:val="008400F1"/>
    <w:rsid w:val="00843F10"/>
    <w:rsid w:val="00844D2A"/>
    <w:rsid w:val="00846F8D"/>
    <w:rsid w:val="00847475"/>
    <w:rsid w:val="00851006"/>
    <w:rsid w:val="00851DBC"/>
    <w:rsid w:val="0085315F"/>
    <w:rsid w:val="008544C5"/>
    <w:rsid w:val="00864721"/>
    <w:rsid w:val="008648E8"/>
    <w:rsid w:val="00865E8B"/>
    <w:rsid w:val="0086706E"/>
    <w:rsid w:val="00867588"/>
    <w:rsid w:val="00867D2D"/>
    <w:rsid w:val="00870016"/>
    <w:rsid w:val="00870062"/>
    <w:rsid w:val="008726B9"/>
    <w:rsid w:val="00873B85"/>
    <w:rsid w:val="008752BA"/>
    <w:rsid w:val="00875373"/>
    <w:rsid w:val="00875E2F"/>
    <w:rsid w:val="00880462"/>
    <w:rsid w:val="008838C0"/>
    <w:rsid w:val="00884C56"/>
    <w:rsid w:val="00885310"/>
    <w:rsid w:val="008865E6"/>
    <w:rsid w:val="00890C1A"/>
    <w:rsid w:val="008917C0"/>
    <w:rsid w:val="00891E40"/>
    <w:rsid w:val="00894A58"/>
    <w:rsid w:val="00894BCC"/>
    <w:rsid w:val="008968E3"/>
    <w:rsid w:val="00896A47"/>
    <w:rsid w:val="008A1E50"/>
    <w:rsid w:val="008A3455"/>
    <w:rsid w:val="008A3A8B"/>
    <w:rsid w:val="008A3AA7"/>
    <w:rsid w:val="008A5FF5"/>
    <w:rsid w:val="008A6D4B"/>
    <w:rsid w:val="008B031C"/>
    <w:rsid w:val="008B03BC"/>
    <w:rsid w:val="008B0ED8"/>
    <w:rsid w:val="008B18BB"/>
    <w:rsid w:val="008B385A"/>
    <w:rsid w:val="008B6A50"/>
    <w:rsid w:val="008B6BE0"/>
    <w:rsid w:val="008C01DC"/>
    <w:rsid w:val="008C1D7A"/>
    <w:rsid w:val="008C1F97"/>
    <w:rsid w:val="008C2FC8"/>
    <w:rsid w:val="008C4364"/>
    <w:rsid w:val="008C4C86"/>
    <w:rsid w:val="008C576A"/>
    <w:rsid w:val="008C7789"/>
    <w:rsid w:val="008D1A8C"/>
    <w:rsid w:val="008D21ED"/>
    <w:rsid w:val="008D2A2F"/>
    <w:rsid w:val="008D3677"/>
    <w:rsid w:val="008D367F"/>
    <w:rsid w:val="008D3746"/>
    <w:rsid w:val="008D4DE1"/>
    <w:rsid w:val="008D5DBE"/>
    <w:rsid w:val="008D6644"/>
    <w:rsid w:val="008D7951"/>
    <w:rsid w:val="008E3CB4"/>
    <w:rsid w:val="008E40A4"/>
    <w:rsid w:val="008E4C95"/>
    <w:rsid w:val="008E5B09"/>
    <w:rsid w:val="008E643A"/>
    <w:rsid w:val="008F01BD"/>
    <w:rsid w:val="008F1E64"/>
    <w:rsid w:val="008F2739"/>
    <w:rsid w:val="008F32E0"/>
    <w:rsid w:val="008F4B1E"/>
    <w:rsid w:val="008F5ED5"/>
    <w:rsid w:val="008F6C6C"/>
    <w:rsid w:val="008F774F"/>
    <w:rsid w:val="008F7EEC"/>
    <w:rsid w:val="00900F70"/>
    <w:rsid w:val="009017B4"/>
    <w:rsid w:val="00901BA6"/>
    <w:rsid w:val="00906ADE"/>
    <w:rsid w:val="00911151"/>
    <w:rsid w:val="009116DE"/>
    <w:rsid w:val="00913B6A"/>
    <w:rsid w:val="009149FB"/>
    <w:rsid w:val="00914C17"/>
    <w:rsid w:val="0091598A"/>
    <w:rsid w:val="00916E28"/>
    <w:rsid w:val="00917021"/>
    <w:rsid w:val="00917FD1"/>
    <w:rsid w:val="009204D2"/>
    <w:rsid w:val="009235A9"/>
    <w:rsid w:val="00927771"/>
    <w:rsid w:val="00930E9E"/>
    <w:rsid w:val="009334F2"/>
    <w:rsid w:val="00933E28"/>
    <w:rsid w:val="0093495D"/>
    <w:rsid w:val="0093541A"/>
    <w:rsid w:val="0093718C"/>
    <w:rsid w:val="00940905"/>
    <w:rsid w:val="009413A1"/>
    <w:rsid w:val="00942F3C"/>
    <w:rsid w:val="009431FB"/>
    <w:rsid w:val="00945DB8"/>
    <w:rsid w:val="00946910"/>
    <w:rsid w:val="009471B3"/>
    <w:rsid w:val="00947D67"/>
    <w:rsid w:val="00947F31"/>
    <w:rsid w:val="0095193A"/>
    <w:rsid w:val="00952BB4"/>
    <w:rsid w:val="0095345D"/>
    <w:rsid w:val="0095438B"/>
    <w:rsid w:val="00960C7B"/>
    <w:rsid w:val="0096316B"/>
    <w:rsid w:val="00964118"/>
    <w:rsid w:val="0096667F"/>
    <w:rsid w:val="00972E47"/>
    <w:rsid w:val="00973AB4"/>
    <w:rsid w:val="00973DB4"/>
    <w:rsid w:val="00976AA7"/>
    <w:rsid w:val="00977DEB"/>
    <w:rsid w:val="0098279B"/>
    <w:rsid w:val="00984D12"/>
    <w:rsid w:val="00984DA7"/>
    <w:rsid w:val="00993FFA"/>
    <w:rsid w:val="00995281"/>
    <w:rsid w:val="009966A5"/>
    <w:rsid w:val="009A0F3E"/>
    <w:rsid w:val="009A0FC5"/>
    <w:rsid w:val="009A21C3"/>
    <w:rsid w:val="009A2AF5"/>
    <w:rsid w:val="009A3CFF"/>
    <w:rsid w:val="009A4AF7"/>
    <w:rsid w:val="009A58DD"/>
    <w:rsid w:val="009A5F53"/>
    <w:rsid w:val="009A6373"/>
    <w:rsid w:val="009B2539"/>
    <w:rsid w:val="009B443F"/>
    <w:rsid w:val="009B4BB8"/>
    <w:rsid w:val="009B5B2E"/>
    <w:rsid w:val="009B750F"/>
    <w:rsid w:val="009C0A8D"/>
    <w:rsid w:val="009C2B0D"/>
    <w:rsid w:val="009C3F61"/>
    <w:rsid w:val="009D3D75"/>
    <w:rsid w:val="009E3039"/>
    <w:rsid w:val="009F2463"/>
    <w:rsid w:val="009F34E7"/>
    <w:rsid w:val="009F3AD5"/>
    <w:rsid w:val="009F764C"/>
    <w:rsid w:val="009F7CD8"/>
    <w:rsid w:val="00A01402"/>
    <w:rsid w:val="00A0210E"/>
    <w:rsid w:val="00A03C2B"/>
    <w:rsid w:val="00A04A36"/>
    <w:rsid w:val="00A04CBC"/>
    <w:rsid w:val="00A0556C"/>
    <w:rsid w:val="00A055D3"/>
    <w:rsid w:val="00A1085C"/>
    <w:rsid w:val="00A124AC"/>
    <w:rsid w:val="00A15FFD"/>
    <w:rsid w:val="00A162B1"/>
    <w:rsid w:val="00A16513"/>
    <w:rsid w:val="00A169A3"/>
    <w:rsid w:val="00A23285"/>
    <w:rsid w:val="00A2419A"/>
    <w:rsid w:val="00A2494B"/>
    <w:rsid w:val="00A30167"/>
    <w:rsid w:val="00A31034"/>
    <w:rsid w:val="00A31257"/>
    <w:rsid w:val="00A31902"/>
    <w:rsid w:val="00A320D3"/>
    <w:rsid w:val="00A3458B"/>
    <w:rsid w:val="00A35398"/>
    <w:rsid w:val="00A36C4E"/>
    <w:rsid w:val="00A37D78"/>
    <w:rsid w:val="00A40CEC"/>
    <w:rsid w:val="00A4110F"/>
    <w:rsid w:val="00A414B6"/>
    <w:rsid w:val="00A4196B"/>
    <w:rsid w:val="00A41CB8"/>
    <w:rsid w:val="00A42E4B"/>
    <w:rsid w:val="00A46A6F"/>
    <w:rsid w:val="00A4725E"/>
    <w:rsid w:val="00A472FF"/>
    <w:rsid w:val="00A474AE"/>
    <w:rsid w:val="00A51034"/>
    <w:rsid w:val="00A51935"/>
    <w:rsid w:val="00A5249F"/>
    <w:rsid w:val="00A5547F"/>
    <w:rsid w:val="00A56A51"/>
    <w:rsid w:val="00A57275"/>
    <w:rsid w:val="00A57E12"/>
    <w:rsid w:val="00A6214D"/>
    <w:rsid w:val="00A670CD"/>
    <w:rsid w:val="00A72925"/>
    <w:rsid w:val="00A72992"/>
    <w:rsid w:val="00A740FE"/>
    <w:rsid w:val="00A7427A"/>
    <w:rsid w:val="00A75F4F"/>
    <w:rsid w:val="00A77FA3"/>
    <w:rsid w:val="00A81FC6"/>
    <w:rsid w:val="00A82A25"/>
    <w:rsid w:val="00A833C2"/>
    <w:rsid w:val="00A833E7"/>
    <w:rsid w:val="00A83A38"/>
    <w:rsid w:val="00A84935"/>
    <w:rsid w:val="00A84C07"/>
    <w:rsid w:val="00A85C7C"/>
    <w:rsid w:val="00A86CBC"/>
    <w:rsid w:val="00A86E94"/>
    <w:rsid w:val="00A87A28"/>
    <w:rsid w:val="00A90E26"/>
    <w:rsid w:val="00A919DD"/>
    <w:rsid w:val="00A920A0"/>
    <w:rsid w:val="00A92B04"/>
    <w:rsid w:val="00A9407B"/>
    <w:rsid w:val="00A95271"/>
    <w:rsid w:val="00A95283"/>
    <w:rsid w:val="00A95FEF"/>
    <w:rsid w:val="00AA00BF"/>
    <w:rsid w:val="00AA39EA"/>
    <w:rsid w:val="00AA5635"/>
    <w:rsid w:val="00AA6F8D"/>
    <w:rsid w:val="00AB02BF"/>
    <w:rsid w:val="00AB0577"/>
    <w:rsid w:val="00AB180D"/>
    <w:rsid w:val="00AB2DDF"/>
    <w:rsid w:val="00AB2F9F"/>
    <w:rsid w:val="00AB4E6F"/>
    <w:rsid w:val="00AB5030"/>
    <w:rsid w:val="00AB6427"/>
    <w:rsid w:val="00AC30E1"/>
    <w:rsid w:val="00AC4395"/>
    <w:rsid w:val="00AC6204"/>
    <w:rsid w:val="00AC79A5"/>
    <w:rsid w:val="00AD0B9C"/>
    <w:rsid w:val="00AD0CB4"/>
    <w:rsid w:val="00AD1B99"/>
    <w:rsid w:val="00AD261B"/>
    <w:rsid w:val="00AD3336"/>
    <w:rsid w:val="00AD4FE3"/>
    <w:rsid w:val="00AD6E87"/>
    <w:rsid w:val="00AD709E"/>
    <w:rsid w:val="00AE1D2E"/>
    <w:rsid w:val="00AE276A"/>
    <w:rsid w:val="00AE27A9"/>
    <w:rsid w:val="00AE3514"/>
    <w:rsid w:val="00AE3FC1"/>
    <w:rsid w:val="00AE4269"/>
    <w:rsid w:val="00AE51DB"/>
    <w:rsid w:val="00AE635B"/>
    <w:rsid w:val="00AE63E1"/>
    <w:rsid w:val="00AE6849"/>
    <w:rsid w:val="00AE6C81"/>
    <w:rsid w:val="00AE7E1F"/>
    <w:rsid w:val="00AF08C3"/>
    <w:rsid w:val="00AF13E2"/>
    <w:rsid w:val="00AF3212"/>
    <w:rsid w:val="00AF5886"/>
    <w:rsid w:val="00AF59A2"/>
    <w:rsid w:val="00AF655A"/>
    <w:rsid w:val="00B00598"/>
    <w:rsid w:val="00B007FD"/>
    <w:rsid w:val="00B00C17"/>
    <w:rsid w:val="00B052B7"/>
    <w:rsid w:val="00B065D5"/>
    <w:rsid w:val="00B06897"/>
    <w:rsid w:val="00B101CC"/>
    <w:rsid w:val="00B1082F"/>
    <w:rsid w:val="00B10E1D"/>
    <w:rsid w:val="00B11AA8"/>
    <w:rsid w:val="00B12400"/>
    <w:rsid w:val="00B12463"/>
    <w:rsid w:val="00B128C8"/>
    <w:rsid w:val="00B12A99"/>
    <w:rsid w:val="00B132F2"/>
    <w:rsid w:val="00B148EB"/>
    <w:rsid w:val="00B14AFE"/>
    <w:rsid w:val="00B17958"/>
    <w:rsid w:val="00B17959"/>
    <w:rsid w:val="00B20888"/>
    <w:rsid w:val="00B2314D"/>
    <w:rsid w:val="00B248E9"/>
    <w:rsid w:val="00B24FB4"/>
    <w:rsid w:val="00B256E5"/>
    <w:rsid w:val="00B3033C"/>
    <w:rsid w:val="00B30523"/>
    <w:rsid w:val="00B31B3B"/>
    <w:rsid w:val="00B32023"/>
    <w:rsid w:val="00B35C48"/>
    <w:rsid w:val="00B37EF1"/>
    <w:rsid w:val="00B41463"/>
    <w:rsid w:val="00B41F53"/>
    <w:rsid w:val="00B43C32"/>
    <w:rsid w:val="00B474E5"/>
    <w:rsid w:val="00B50393"/>
    <w:rsid w:val="00B5381E"/>
    <w:rsid w:val="00B56EBC"/>
    <w:rsid w:val="00B60D13"/>
    <w:rsid w:val="00B640DC"/>
    <w:rsid w:val="00B64256"/>
    <w:rsid w:val="00B65E21"/>
    <w:rsid w:val="00B66265"/>
    <w:rsid w:val="00B66389"/>
    <w:rsid w:val="00B6697E"/>
    <w:rsid w:val="00B71193"/>
    <w:rsid w:val="00B71336"/>
    <w:rsid w:val="00B7538B"/>
    <w:rsid w:val="00B75DC2"/>
    <w:rsid w:val="00B76A19"/>
    <w:rsid w:val="00B771B4"/>
    <w:rsid w:val="00B77763"/>
    <w:rsid w:val="00B80AAD"/>
    <w:rsid w:val="00B81416"/>
    <w:rsid w:val="00B81611"/>
    <w:rsid w:val="00B9059F"/>
    <w:rsid w:val="00B90DCE"/>
    <w:rsid w:val="00B917EB"/>
    <w:rsid w:val="00B9322F"/>
    <w:rsid w:val="00B96CCB"/>
    <w:rsid w:val="00B97F7A"/>
    <w:rsid w:val="00B97F94"/>
    <w:rsid w:val="00BA27FD"/>
    <w:rsid w:val="00BA38A0"/>
    <w:rsid w:val="00BA6131"/>
    <w:rsid w:val="00BA783F"/>
    <w:rsid w:val="00BB0AF1"/>
    <w:rsid w:val="00BB1F7F"/>
    <w:rsid w:val="00BB25CF"/>
    <w:rsid w:val="00BB27FD"/>
    <w:rsid w:val="00BB3A75"/>
    <w:rsid w:val="00BB400C"/>
    <w:rsid w:val="00BB4A6C"/>
    <w:rsid w:val="00BB4CF6"/>
    <w:rsid w:val="00BB7A57"/>
    <w:rsid w:val="00BB7D05"/>
    <w:rsid w:val="00BC2F37"/>
    <w:rsid w:val="00BC2FE8"/>
    <w:rsid w:val="00BC4FD2"/>
    <w:rsid w:val="00BC5F5E"/>
    <w:rsid w:val="00BC64AE"/>
    <w:rsid w:val="00BC7846"/>
    <w:rsid w:val="00BC7DE4"/>
    <w:rsid w:val="00BD3341"/>
    <w:rsid w:val="00BD3413"/>
    <w:rsid w:val="00BD4482"/>
    <w:rsid w:val="00BD6038"/>
    <w:rsid w:val="00BE1A88"/>
    <w:rsid w:val="00BE2E18"/>
    <w:rsid w:val="00BE4BA2"/>
    <w:rsid w:val="00BE58C2"/>
    <w:rsid w:val="00BE7468"/>
    <w:rsid w:val="00BF1F05"/>
    <w:rsid w:val="00BF6D56"/>
    <w:rsid w:val="00C0185E"/>
    <w:rsid w:val="00C0436B"/>
    <w:rsid w:val="00C05CBA"/>
    <w:rsid w:val="00C064F9"/>
    <w:rsid w:val="00C06CE6"/>
    <w:rsid w:val="00C10057"/>
    <w:rsid w:val="00C115A4"/>
    <w:rsid w:val="00C115CE"/>
    <w:rsid w:val="00C1323C"/>
    <w:rsid w:val="00C13EDE"/>
    <w:rsid w:val="00C1434F"/>
    <w:rsid w:val="00C177EE"/>
    <w:rsid w:val="00C20841"/>
    <w:rsid w:val="00C2360F"/>
    <w:rsid w:val="00C23819"/>
    <w:rsid w:val="00C24117"/>
    <w:rsid w:val="00C257A3"/>
    <w:rsid w:val="00C277DC"/>
    <w:rsid w:val="00C30EF6"/>
    <w:rsid w:val="00C339DB"/>
    <w:rsid w:val="00C355FC"/>
    <w:rsid w:val="00C366A7"/>
    <w:rsid w:val="00C41128"/>
    <w:rsid w:val="00C41981"/>
    <w:rsid w:val="00C438EF"/>
    <w:rsid w:val="00C44A37"/>
    <w:rsid w:val="00C47037"/>
    <w:rsid w:val="00C52910"/>
    <w:rsid w:val="00C53F65"/>
    <w:rsid w:val="00C54EB8"/>
    <w:rsid w:val="00C55A7D"/>
    <w:rsid w:val="00C56B9B"/>
    <w:rsid w:val="00C64110"/>
    <w:rsid w:val="00C641C3"/>
    <w:rsid w:val="00C645F4"/>
    <w:rsid w:val="00C647D2"/>
    <w:rsid w:val="00C67896"/>
    <w:rsid w:val="00C679B7"/>
    <w:rsid w:val="00C67C14"/>
    <w:rsid w:val="00C67FAF"/>
    <w:rsid w:val="00C701F5"/>
    <w:rsid w:val="00C704E7"/>
    <w:rsid w:val="00C70F42"/>
    <w:rsid w:val="00C7101E"/>
    <w:rsid w:val="00C7298D"/>
    <w:rsid w:val="00C75677"/>
    <w:rsid w:val="00C80965"/>
    <w:rsid w:val="00C80966"/>
    <w:rsid w:val="00C84E75"/>
    <w:rsid w:val="00C850B3"/>
    <w:rsid w:val="00C862B7"/>
    <w:rsid w:val="00C871D9"/>
    <w:rsid w:val="00C87616"/>
    <w:rsid w:val="00C87CD6"/>
    <w:rsid w:val="00C90B34"/>
    <w:rsid w:val="00C9126A"/>
    <w:rsid w:val="00C92A81"/>
    <w:rsid w:val="00C93837"/>
    <w:rsid w:val="00C93EEC"/>
    <w:rsid w:val="00C942CB"/>
    <w:rsid w:val="00C9487D"/>
    <w:rsid w:val="00C9566D"/>
    <w:rsid w:val="00C9581A"/>
    <w:rsid w:val="00CA0437"/>
    <w:rsid w:val="00CA0D4F"/>
    <w:rsid w:val="00CA273A"/>
    <w:rsid w:val="00CA2BD8"/>
    <w:rsid w:val="00CA6402"/>
    <w:rsid w:val="00CB0220"/>
    <w:rsid w:val="00CB0D57"/>
    <w:rsid w:val="00CB1EDC"/>
    <w:rsid w:val="00CB2746"/>
    <w:rsid w:val="00CB42AB"/>
    <w:rsid w:val="00CB56FC"/>
    <w:rsid w:val="00CB5DB3"/>
    <w:rsid w:val="00CB677F"/>
    <w:rsid w:val="00CB6E08"/>
    <w:rsid w:val="00CB7312"/>
    <w:rsid w:val="00CB7635"/>
    <w:rsid w:val="00CB791A"/>
    <w:rsid w:val="00CC0498"/>
    <w:rsid w:val="00CC797F"/>
    <w:rsid w:val="00CC798D"/>
    <w:rsid w:val="00CD0507"/>
    <w:rsid w:val="00CD14B4"/>
    <w:rsid w:val="00CD3142"/>
    <w:rsid w:val="00CD3B70"/>
    <w:rsid w:val="00CD57A0"/>
    <w:rsid w:val="00CE01F5"/>
    <w:rsid w:val="00CE1608"/>
    <w:rsid w:val="00CE4D50"/>
    <w:rsid w:val="00CE50F5"/>
    <w:rsid w:val="00CF5B07"/>
    <w:rsid w:val="00D01D1B"/>
    <w:rsid w:val="00D02C24"/>
    <w:rsid w:val="00D03754"/>
    <w:rsid w:val="00D055E8"/>
    <w:rsid w:val="00D05F07"/>
    <w:rsid w:val="00D070C8"/>
    <w:rsid w:val="00D0720A"/>
    <w:rsid w:val="00D07837"/>
    <w:rsid w:val="00D07E2F"/>
    <w:rsid w:val="00D10893"/>
    <w:rsid w:val="00D144B2"/>
    <w:rsid w:val="00D1479B"/>
    <w:rsid w:val="00D14CC4"/>
    <w:rsid w:val="00D16ECD"/>
    <w:rsid w:val="00D20E97"/>
    <w:rsid w:val="00D23CB1"/>
    <w:rsid w:val="00D258FD"/>
    <w:rsid w:val="00D25ED7"/>
    <w:rsid w:val="00D27C3F"/>
    <w:rsid w:val="00D30BE9"/>
    <w:rsid w:val="00D30C92"/>
    <w:rsid w:val="00D30C9B"/>
    <w:rsid w:val="00D32C6E"/>
    <w:rsid w:val="00D339DA"/>
    <w:rsid w:val="00D34907"/>
    <w:rsid w:val="00D35C37"/>
    <w:rsid w:val="00D36AEF"/>
    <w:rsid w:val="00D3737D"/>
    <w:rsid w:val="00D37A7E"/>
    <w:rsid w:val="00D42E48"/>
    <w:rsid w:val="00D45091"/>
    <w:rsid w:val="00D455DF"/>
    <w:rsid w:val="00D462DC"/>
    <w:rsid w:val="00D5025A"/>
    <w:rsid w:val="00D5040F"/>
    <w:rsid w:val="00D510B5"/>
    <w:rsid w:val="00D5171F"/>
    <w:rsid w:val="00D5212A"/>
    <w:rsid w:val="00D5396A"/>
    <w:rsid w:val="00D54BC8"/>
    <w:rsid w:val="00D551E6"/>
    <w:rsid w:val="00D55705"/>
    <w:rsid w:val="00D602E5"/>
    <w:rsid w:val="00D60D29"/>
    <w:rsid w:val="00D63FBB"/>
    <w:rsid w:val="00D660F3"/>
    <w:rsid w:val="00D70AEE"/>
    <w:rsid w:val="00D70C4B"/>
    <w:rsid w:val="00D7222F"/>
    <w:rsid w:val="00D77904"/>
    <w:rsid w:val="00D81742"/>
    <w:rsid w:val="00D82779"/>
    <w:rsid w:val="00D82A7B"/>
    <w:rsid w:val="00D833E7"/>
    <w:rsid w:val="00D84157"/>
    <w:rsid w:val="00D84412"/>
    <w:rsid w:val="00D85B5C"/>
    <w:rsid w:val="00D87C50"/>
    <w:rsid w:val="00D90705"/>
    <w:rsid w:val="00D90EEE"/>
    <w:rsid w:val="00D90F2E"/>
    <w:rsid w:val="00D9186A"/>
    <w:rsid w:val="00D94C9D"/>
    <w:rsid w:val="00D954FF"/>
    <w:rsid w:val="00D977F1"/>
    <w:rsid w:val="00DA1586"/>
    <w:rsid w:val="00DA21B7"/>
    <w:rsid w:val="00DA509F"/>
    <w:rsid w:val="00DA532E"/>
    <w:rsid w:val="00DA5515"/>
    <w:rsid w:val="00DA5E4B"/>
    <w:rsid w:val="00DA7A93"/>
    <w:rsid w:val="00DB07B6"/>
    <w:rsid w:val="00DB17A1"/>
    <w:rsid w:val="00DB275A"/>
    <w:rsid w:val="00DB4610"/>
    <w:rsid w:val="00DB5077"/>
    <w:rsid w:val="00DB59A7"/>
    <w:rsid w:val="00DB5D45"/>
    <w:rsid w:val="00DB7BB0"/>
    <w:rsid w:val="00DC304A"/>
    <w:rsid w:val="00DC398A"/>
    <w:rsid w:val="00DC4161"/>
    <w:rsid w:val="00DC54B3"/>
    <w:rsid w:val="00DC7A52"/>
    <w:rsid w:val="00DC7ACE"/>
    <w:rsid w:val="00DC7E94"/>
    <w:rsid w:val="00DD0856"/>
    <w:rsid w:val="00DD09AD"/>
    <w:rsid w:val="00DD2C42"/>
    <w:rsid w:val="00DD2DDC"/>
    <w:rsid w:val="00DD2F20"/>
    <w:rsid w:val="00DD31A8"/>
    <w:rsid w:val="00DD45BF"/>
    <w:rsid w:val="00DD55E1"/>
    <w:rsid w:val="00DD6099"/>
    <w:rsid w:val="00DE0361"/>
    <w:rsid w:val="00DE0D46"/>
    <w:rsid w:val="00DE1021"/>
    <w:rsid w:val="00DE1BF3"/>
    <w:rsid w:val="00DE4969"/>
    <w:rsid w:val="00DE5A5C"/>
    <w:rsid w:val="00DE6031"/>
    <w:rsid w:val="00DE6CE3"/>
    <w:rsid w:val="00DE769A"/>
    <w:rsid w:val="00DE76E4"/>
    <w:rsid w:val="00DF3AE1"/>
    <w:rsid w:val="00DF5DF0"/>
    <w:rsid w:val="00DF5E18"/>
    <w:rsid w:val="00DF702F"/>
    <w:rsid w:val="00E000C9"/>
    <w:rsid w:val="00E00A55"/>
    <w:rsid w:val="00E02EB6"/>
    <w:rsid w:val="00E049B7"/>
    <w:rsid w:val="00E0509B"/>
    <w:rsid w:val="00E054AA"/>
    <w:rsid w:val="00E06430"/>
    <w:rsid w:val="00E07EE4"/>
    <w:rsid w:val="00E10F40"/>
    <w:rsid w:val="00E11F40"/>
    <w:rsid w:val="00E1238B"/>
    <w:rsid w:val="00E14030"/>
    <w:rsid w:val="00E15869"/>
    <w:rsid w:val="00E21372"/>
    <w:rsid w:val="00E23466"/>
    <w:rsid w:val="00E24667"/>
    <w:rsid w:val="00E24E83"/>
    <w:rsid w:val="00E30BC2"/>
    <w:rsid w:val="00E3161B"/>
    <w:rsid w:val="00E340C6"/>
    <w:rsid w:val="00E40700"/>
    <w:rsid w:val="00E41BF4"/>
    <w:rsid w:val="00E42A61"/>
    <w:rsid w:val="00E42D96"/>
    <w:rsid w:val="00E45E97"/>
    <w:rsid w:val="00E47FAA"/>
    <w:rsid w:val="00E50D15"/>
    <w:rsid w:val="00E50D39"/>
    <w:rsid w:val="00E556E6"/>
    <w:rsid w:val="00E565DB"/>
    <w:rsid w:val="00E56740"/>
    <w:rsid w:val="00E56F80"/>
    <w:rsid w:val="00E6249A"/>
    <w:rsid w:val="00E630AA"/>
    <w:rsid w:val="00E65239"/>
    <w:rsid w:val="00E65459"/>
    <w:rsid w:val="00E6593C"/>
    <w:rsid w:val="00E71E67"/>
    <w:rsid w:val="00E7344F"/>
    <w:rsid w:val="00E73812"/>
    <w:rsid w:val="00E73C84"/>
    <w:rsid w:val="00E748E6"/>
    <w:rsid w:val="00E7773F"/>
    <w:rsid w:val="00E82476"/>
    <w:rsid w:val="00E82DE9"/>
    <w:rsid w:val="00E84742"/>
    <w:rsid w:val="00E84FBA"/>
    <w:rsid w:val="00E85D09"/>
    <w:rsid w:val="00E87738"/>
    <w:rsid w:val="00E95839"/>
    <w:rsid w:val="00E96E09"/>
    <w:rsid w:val="00EA1DE6"/>
    <w:rsid w:val="00EA2312"/>
    <w:rsid w:val="00EA2368"/>
    <w:rsid w:val="00EA2B1F"/>
    <w:rsid w:val="00EA3700"/>
    <w:rsid w:val="00EA3E6E"/>
    <w:rsid w:val="00EA54BB"/>
    <w:rsid w:val="00EA58AE"/>
    <w:rsid w:val="00EA5A24"/>
    <w:rsid w:val="00EA7161"/>
    <w:rsid w:val="00EB0700"/>
    <w:rsid w:val="00EB14AB"/>
    <w:rsid w:val="00EB177E"/>
    <w:rsid w:val="00EB1ADE"/>
    <w:rsid w:val="00EB1D0E"/>
    <w:rsid w:val="00EB60E0"/>
    <w:rsid w:val="00EC1613"/>
    <w:rsid w:val="00EC1A91"/>
    <w:rsid w:val="00EC5BE9"/>
    <w:rsid w:val="00EC78A7"/>
    <w:rsid w:val="00ED03E0"/>
    <w:rsid w:val="00ED0FD1"/>
    <w:rsid w:val="00ED3A35"/>
    <w:rsid w:val="00ED6F6E"/>
    <w:rsid w:val="00EE021E"/>
    <w:rsid w:val="00EE0937"/>
    <w:rsid w:val="00EE20B1"/>
    <w:rsid w:val="00EE50F3"/>
    <w:rsid w:val="00EE559E"/>
    <w:rsid w:val="00EE5652"/>
    <w:rsid w:val="00EE7BFC"/>
    <w:rsid w:val="00EE7CAF"/>
    <w:rsid w:val="00EF13C2"/>
    <w:rsid w:val="00EF21D9"/>
    <w:rsid w:val="00EF4D6A"/>
    <w:rsid w:val="00EF7523"/>
    <w:rsid w:val="00EF77C5"/>
    <w:rsid w:val="00F001A3"/>
    <w:rsid w:val="00F014E1"/>
    <w:rsid w:val="00F0374E"/>
    <w:rsid w:val="00F058C6"/>
    <w:rsid w:val="00F060E7"/>
    <w:rsid w:val="00F073CF"/>
    <w:rsid w:val="00F14AAB"/>
    <w:rsid w:val="00F14EB9"/>
    <w:rsid w:val="00F15C5A"/>
    <w:rsid w:val="00F17A1B"/>
    <w:rsid w:val="00F17AC3"/>
    <w:rsid w:val="00F216A4"/>
    <w:rsid w:val="00F2338B"/>
    <w:rsid w:val="00F25EC7"/>
    <w:rsid w:val="00F27156"/>
    <w:rsid w:val="00F27A19"/>
    <w:rsid w:val="00F31006"/>
    <w:rsid w:val="00F329CA"/>
    <w:rsid w:val="00F34921"/>
    <w:rsid w:val="00F351F2"/>
    <w:rsid w:val="00F35B40"/>
    <w:rsid w:val="00F35D41"/>
    <w:rsid w:val="00F37D70"/>
    <w:rsid w:val="00F40167"/>
    <w:rsid w:val="00F4072E"/>
    <w:rsid w:val="00F40EEF"/>
    <w:rsid w:val="00F444DE"/>
    <w:rsid w:val="00F446CA"/>
    <w:rsid w:val="00F44732"/>
    <w:rsid w:val="00F4610B"/>
    <w:rsid w:val="00F534AE"/>
    <w:rsid w:val="00F534D7"/>
    <w:rsid w:val="00F5434E"/>
    <w:rsid w:val="00F549DC"/>
    <w:rsid w:val="00F569B2"/>
    <w:rsid w:val="00F574B0"/>
    <w:rsid w:val="00F614AD"/>
    <w:rsid w:val="00F61E20"/>
    <w:rsid w:val="00F62539"/>
    <w:rsid w:val="00F633E4"/>
    <w:rsid w:val="00F6736E"/>
    <w:rsid w:val="00F67EC6"/>
    <w:rsid w:val="00F703EF"/>
    <w:rsid w:val="00F704CE"/>
    <w:rsid w:val="00F7115B"/>
    <w:rsid w:val="00F71912"/>
    <w:rsid w:val="00F75DDC"/>
    <w:rsid w:val="00F772AC"/>
    <w:rsid w:val="00F83242"/>
    <w:rsid w:val="00F85851"/>
    <w:rsid w:val="00F92707"/>
    <w:rsid w:val="00F9749E"/>
    <w:rsid w:val="00F97F66"/>
    <w:rsid w:val="00FA157D"/>
    <w:rsid w:val="00FA3852"/>
    <w:rsid w:val="00FA4D93"/>
    <w:rsid w:val="00FA4E4C"/>
    <w:rsid w:val="00FB3955"/>
    <w:rsid w:val="00FB560C"/>
    <w:rsid w:val="00FC1207"/>
    <w:rsid w:val="00FC1A3A"/>
    <w:rsid w:val="00FC1F95"/>
    <w:rsid w:val="00FC3840"/>
    <w:rsid w:val="00FC62DE"/>
    <w:rsid w:val="00FD4082"/>
    <w:rsid w:val="00FD77F5"/>
    <w:rsid w:val="00FE0569"/>
    <w:rsid w:val="00FE3F6A"/>
    <w:rsid w:val="00FE7110"/>
    <w:rsid w:val="00FF0185"/>
    <w:rsid w:val="00FF2FC9"/>
    <w:rsid w:val="00FF38F7"/>
    <w:rsid w:val="00FF5965"/>
    <w:rsid w:val="00FF5DA6"/>
    <w:rsid w:val="00FF60DC"/>
    <w:rsid w:val="00FF650C"/>
    <w:rsid w:val="00FF7A65"/>
    <w:rsid w:val="01DD1E4A"/>
    <w:rsid w:val="021C72CB"/>
    <w:rsid w:val="02D61BF4"/>
    <w:rsid w:val="03340BBA"/>
    <w:rsid w:val="03A95643"/>
    <w:rsid w:val="04562B45"/>
    <w:rsid w:val="05DA19CE"/>
    <w:rsid w:val="075C737B"/>
    <w:rsid w:val="097F1810"/>
    <w:rsid w:val="0BD57CB6"/>
    <w:rsid w:val="0BE148C9"/>
    <w:rsid w:val="13430F51"/>
    <w:rsid w:val="15250002"/>
    <w:rsid w:val="154A274C"/>
    <w:rsid w:val="157B21AB"/>
    <w:rsid w:val="17F8553A"/>
    <w:rsid w:val="1AB42499"/>
    <w:rsid w:val="1CF64E54"/>
    <w:rsid w:val="1E472D40"/>
    <w:rsid w:val="21A6582A"/>
    <w:rsid w:val="220C6760"/>
    <w:rsid w:val="22944F84"/>
    <w:rsid w:val="23676EE6"/>
    <w:rsid w:val="23EE7B35"/>
    <w:rsid w:val="265D31AA"/>
    <w:rsid w:val="28287434"/>
    <w:rsid w:val="2B9048E1"/>
    <w:rsid w:val="2C2C3DAF"/>
    <w:rsid w:val="2DA9402D"/>
    <w:rsid w:val="2DCF2F2D"/>
    <w:rsid w:val="2DF358DF"/>
    <w:rsid w:val="31520B0B"/>
    <w:rsid w:val="321972D3"/>
    <w:rsid w:val="33E060EA"/>
    <w:rsid w:val="34826A68"/>
    <w:rsid w:val="34F024DD"/>
    <w:rsid w:val="357614D1"/>
    <w:rsid w:val="35934848"/>
    <w:rsid w:val="37EF6E92"/>
    <w:rsid w:val="38FD35E3"/>
    <w:rsid w:val="3A1A64FF"/>
    <w:rsid w:val="3FED6B3A"/>
    <w:rsid w:val="41664B55"/>
    <w:rsid w:val="41E4788E"/>
    <w:rsid w:val="432338E7"/>
    <w:rsid w:val="4344285C"/>
    <w:rsid w:val="43B2711D"/>
    <w:rsid w:val="47A21231"/>
    <w:rsid w:val="4C050871"/>
    <w:rsid w:val="4C277C8A"/>
    <w:rsid w:val="4E957A49"/>
    <w:rsid w:val="53E01B2F"/>
    <w:rsid w:val="54696CAD"/>
    <w:rsid w:val="57E46EFD"/>
    <w:rsid w:val="5E6903FB"/>
    <w:rsid w:val="642B0E16"/>
    <w:rsid w:val="660A559A"/>
    <w:rsid w:val="66882432"/>
    <w:rsid w:val="66AB0A2A"/>
    <w:rsid w:val="690D27DA"/>
    <w:rsid w:val="6B853628"/>
    <w:rsid w:val="6C5B6117"/>
    <w:rsid w:val="6D8A477D"/>
    <w:rsid w:val="6ECB2413"/>
    <w:rsid w:val="6FF324A8"/>
    <w:rsid w:val="73177EDF"/>
    <w:rsid w:val="77312ED2"/>
    <w:rsid w:val="7F1B527B"/>
    <w:rsid w:val="7F645EDB"/>
    <w:rsid w:val="7F8E6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iPriority="39" w:semiHidden="0" w:name="toc 1"/>
    <w:lsdException w:qFormat="1" w:unhideWhenUsed="0" w:uiPriority="39" w:semiHidden="0" w:name="toc 2"/>
    <w:lsdException w:qFormat="1" w:uiPriority="39" w:semiHidden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qFormat="1" w:uiPriority="0" w:name="annotation text"/>
    <w:lsdException w:qFormat="1" w:unhideWhenUsed="0" w:uiPriority="99" w:semiHidden="0" w:name="header"/>
    <w:lsdException w:qFormat="1" w:unhideWhenUsed="0" w:uiPriority="99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qFormat="1"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qFormat="1" w:uiPriority="99" w:semiHidden="0" w:name="Normal (Web)"/>
    <w:lsdException w:uiPriority="9" w:name="HTML Acronym"/>
    <w:lsdException w:uiPriority="9" w:name="HTML Address"/>
    <w:lsdException w:uiPriority="9" w:name="HTML Cite"/>
    <w:lsdException w:qFormat="1" w:uiPriority="9" w:name="HTML Code"/>
    <w:lsdException w:uiPriority="9" w:name="HTML Definition"/>
    <w:lsdException w:uiPriority="9" w:name="HTML Keyboard"/>
    <w:lsdException w:qFormat="1" w:uiPriority="99" w:semiHidden="0" w:name="HTML Preformatted"/>
    <w:lsdException w:uiPriority="9" w:name="HTML Sample"/>
    <w:lsdException w:qFormat="1" w:uiPriority="99" w:semiHidden="0" w:name="HTML Typewriter"/>
    <w:lsdException w:uiPriority="9" w:name="HTML Variable"/>
    <w:lsdException w:qFormat="1" w:uiPriority="99" w:name="Normal Table"/>
    <w:lsdException w:qFormat="1" w:uiPriority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nhideWhenUsed="0" w:uiPriority="99" w:semiHidden="0" w:name="Table Web 2"/>
    <w:lsdException w:uiPriority="99" w:name="Table Web 3"/>
    <w:lsdException w:qFormat="1" w:unhideWhenUsed="0" w:uiPriority="0" w:semiHidden="0" w:name="Balloon Text"/>
    <w:lsdException w:qFormat="1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00" w:lineRule="auto"/>
    </w:pPr>
    <w:rPr>
      <w:rFonts w:ascii="Times New Roman" w:hAnsi="Times New Roman" w:eastAsia="宋体" w:cs="Times New Roman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28"/>
    <w:qFormat/>
    <w:uiPriority w:val="0"/>
    <w:pPr>
      <w:keepNext/>
      <w:keepLines/>
      <w:numPr>
        <w:ilvl w:val="0"/>
        <w:numId w:val="1"/>
      </w:numPr>
      <w:spacing w:before="400" w:after="200"/>
      <w:outlineLvl w:val="0"/>
    </w:pPr>
    <w:rPr>
      <w:b/>
      <w:bCs/>
      <w:kern w:val="0"/>
      <w:sz w:val="32"/>
      <w:szCs w:val="28"/>
    </w:rPr>
  </w:style>
  <w:style w:type="paragraph" w:styleId="3">
    <w:name w:val="heading 2"/>
    <w:basedOn w:val="1"/>
    <w:next w:val="1"/>
    <w:link w:val="30"/>
    <w:qFormat/>
    <w:uiPriority w:val="0"/>
    <w:pPr>
      <w:keepNext/>
      <w:keepLines/>
      <w:numPr>
        <w:ilvl w:val="1"/>
        <w:numId w:val="1"/>
      </w:numPr>
      <w:spacing w:before="156" w:beforeLines="50" w:after="156" w:afterLines="50"/>
      <w:outlineLvl w:val="1"/>
    </w:pPr>
    <w:rPr>
      <w:b/>
      <w:bCs/>
      <w:szCs w:val="32"/>
    </w:rPr>
  </w:style>
  <w:style w:type="paragraph" w:styleId="4">
    <w:name w:val="heading 3"/>
    <w:basedOn w:val="1"/>
    <w:next w:val="1"/>
    <w:link w:val="40"/>
    <w:qFormat/>
    <w:uiPriority w:val="0"/>
    <w:pPr>
      <w:keepNext/>
      <w:keepLines/>
      <w:numPr>
        <w:ilvl w:val="2"/>
        <w:numId w:val="1"/>
      </w:numPr>
      <w:spacing w:before="156" w:beforeLines="50" w:after="156" w:afterLines="50"/>
      <w:outlineLvl w:val="2"/>
    </w:pPr>
    <w:rPr>
      <w:b/>
      <w:bCs/>
      <w:szCs w:val="32"/>
    </w:rPr>
  </w:style>
  <w:style w:type="paragraph" w:styleId="5">
    <w:name w:val="heading 4"/>
    <w:basedOn w:val="1"/>
    <w:next w:val="1"/>
    <w:link w:val="43"/>
    <w:qFormat/>
    <w:uiPriority w:val="0"/>
    <w:pPr>
      <w:keepNext/>
      <w:keepLines/>
      <w:numPr>
        <w:ilvl w:val="3"/>
        <w:numId w:val="1"/>
      </w:numPr>
      <w:outlineLvl w:val="3"/>
    </w:pPr>
    <w:rPr>
      <w:rFonts w:cstheme="majorBidi"/>
      <w:bCs/>
      <w:szCs w:val="28"/>
    </w:rPr>
  </w:style>
  <w:style w:type="character" w:default="1" w:styleId="21">
    <w:name w:val="Default Paragraph Font"/>
    <w:semiHidden/>
    <w:unhideWhenUsed/>
    <w:qFormat/>
    <w:uiPriority w:val="1"/>
  </w:style>
  <w:style w:type="table" w:default="1" w:styleId="1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annotation text"/>
    <w:basedOn w:val="1"/>
    <w:link w:val="60"/>
    <w:semiHidden/>
    <w:unhideWhenUsed/>
    <w:qFormat/>
    <w:uiPriority w:val="0"/>
  </w:style>
  <w:style w:type="paragraph" w:styleId="7">
    <w:name w:val="HTML Address"/>
    <w:basedOn w:val="1"/>
    <w:semiHidden/>
    <w:unhideWhenUsed/>
    <w:uiPriority w:val="9"/>
    <w:rPr>
      <w:i/>
    </w:rPr>
  </w:style>
  <w:style w:type="paragraph" w:styleId="8">
    <w:name w:val="toc 3"/>
    <w:basedOn w:val="1"/>
    <w:next w:val="1"/>
    <w:unhideWhenUsed/>
    <w:qFormat/>
    <w:uiPriority w:val="39"/>
    <w:pPr>
      <w:widowControl/>
      <w:spacing w:after="100" w:line="276" w:lineRule="auto"/>
      <w:ind w:left="400" w:leftChars="400"/>
    </w:pPr>
    <w:rPr>
      <w:rFonts w:asciiTheme="minorHAnsi" w:hAnsiTheme="minorHAnsi" w:eastAsiaTheme="minorEastAsia" w:cstheme="minorBidi"/>
      <w:kern w:val="0"/>
      <w:sz w:val="22"/>
    </w:rPr>
  </w:style>
  <w:style w:type="paragraph" w:styleId="9">
    <w:name w:val="Date"/>
    <w:basedOn w:val="1"/>
    <w:next w:val="1"/>
    <w:link w:val="96"/>
    <w:qFormat/>
    <w:uiPriority w:val="0"/>
    <w:pPr>
      <w:ind w:left="100" w:leftChars="2500"/>
    </w:pPr>
  </w:style>
  <w:style w:type="paragraph" w:styleId="10">
    <w:name w:val="Balloon Text"/>
    <w:basedOn w:val="1"/>
    <w:link w:val="42"/>
    <w:qFormat/>
    <w:uiPriority w:val="0"/>
    <w:rPr>
      <w:sz w:val="18"/>
      <w:szCs w:val="18"/>
    </w:rPr>
  </w:style>
  <w:style w:type="paragraph" w:styleId="11">
    <w:name w:val="footer"/>
    <w:basedOn w:val="1"/>
    <w:link w:val="41"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2">
    <w:name w:val="header"/>
    <w:basedOn w:val="1"/>
    <w:link w:val="59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toc 1"/>
    <w:basedOn w:val="1"/>
    <w:next w:val="1"/>
    <w:unhideWhenUsed/>
    <w:qFormat/>
    <w:uiPriority w:val="39"/>
  </w:style>
  <w:style w:type="paragraph" w:styleId="14">
    <w:name w:val="toc 2"/>
    <w:basedOn w:val="1"/>
    <w:next w:val="1"/>
    <w:qFormat/>
    <w:uiPriority w:val="39"/>
    <w:pPr>
      <w:ind w:left="420" w:leftChars="200"/>
    </w:pPr>
  </w:style>
  <w:style w:type="paragraph" w:styleId="15">
    <w:name w:val="HTML Preformatted"/>
    <w:basedOn w:val="1"/>
    <w:link w:val="47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宋体" w:hAnsi="宋体" w:cs="宋体"/>
      <w:kern w:val="0"/>
      <w:szCs w:val="24"/>
    </w:rPr>
  </w:style>
  <w:style w:type="paragraph" w:styleId="16">
    <w:name w:val="Normal (Web)"/>
    <w:basedOn w:val="1"/>
    <w:unhideWhenUsed/>
    <w:qFormat/>
    <w:uiPriority w:val="99"/>
    <w:pPr>
      <w:widowControl/>
      <w:spacing w:before="100" w:beforeAutospacing="1" w:after="100" w:afterAutospacing="1"/>
    </w:pPr>
    <w:rPr>
      <w:rFonts w:ascii="宋体" w:hAnsi="宋体" w:cs="宋体"/>
      <w:kern w:val="0"/>
      <w:szCs w:val="24"/>
    </w:rPr>
  </w:style>
  <w:style w:type="paragraph" w:styleId="17">
    <w:name w:val="Title"/>
    <w:basedOn w:val="1"/>
    <w:next w:val="1"/>
    <w:link w:val="39"/>
    <w:qFormat/>
    <w:uiPriority w:val="0"/>
    <w:pPr>
      <w:spacing w:before="240" w:after="60"/>
      <w:jc w:val="center"/>
      <w:outlineLvl w:val="0"/>
    </w:pPr>
    <w:rPr>
      <w:b/>
      <w:bCs/>
      <w:sz w:val="32"/>
      <w:szCs w:val="32"/>
    </w:rPr>
  </w:style>
  <w:style w:type="paragraph" w:styleId="18">
    <w:name w:val="annotation subject"/>
    <w:basedOn w:val="6"/>
    <w:next w:val="6"/>
    <w:link w:val="61"/>
    <w:semiHidden/>
    <w:unhideWhenUsed/>
    <w:qFormat/>
    <w:uiPriority w:val="0"/>
    <w:rPr>
      <w:b/>
      <w:bCs/>
    </w:rPr>
  </w:style>
  <w:style w:type="table" w:styleId="20">
    <w:name w:val="Table Grid"/>
    <w:basedOn w:val="19"/>
    <w:unhideWhenUsed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2">
    <w:name w:val="Strong"/>
    <w:qFormat/>
    <w:uiPriority w:val="22"/>
    <w:rPr>
      <w:b/>
      <w:bCs/>
    </w:rPr>
  </w:style>
  <w:style w:type="character" w:styleId="23">
    <w:name w:val="Emphasis"/>
    <w:basedOn w:val="21"/>
    <w:qFormat/>
    <w:uiPriority w:val="20"/>
    <w:rPr>
      <w:i/>
      <w:iCs/>
    </w:rPr>
  </w:style>
  <w:style w:type="character" w:styleId="24">
    <w:name w:val="HTML Typewriter"/>
    <w:basedOn w:val="21"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styleId="25">
    <w:name w:val="Hyperlink"/>
    <w:unhideWhenUsed/>
    <w:qFormat/>
    <w:uiPriority w:val="99"/>
    <w:rPr>
      <w:color w:val="0000FF"/>
      <w:u w:val="single"/>
    </w:rPr>
  </w:style>
  <w:style w:type="character" w:styleId="26">
    <w:name w:val="HTML Code"/>
    <w:basedOn w:val="21"/>
    <w:semiHidden/>
    <w:unhideWhenUsed/>
    <w:qFormat/>
    <w:uiPriority w:val="9"/>
    <w:rPr>
      <w:rFonts w:ascii="Courier New" w:hAnsi="Courier New"/>
      <w:sz w:val="20"/>
    </w:rPr>
  </w:style>
  <w:style w:type="character" w:styleId="27">
    <w:name w:val="annotation reference"/>
    <w:basedOn w:val="21"/>
    <w:semiHidden/>
    <w:unhideWhenUsed/>
    <w:qFormat/>
    <w:uiPriority w:val="0"/>
    <w:rPr>
      <w:sz w:val="21"/>
      <w:szCs w:val="21"/>
    </w:rPr>
  </w:style>
  <w:style w:type="character" w:customStyle="1" w:styleId="28">
    <w:name w:val="标题 1 字符"/>
    <w:link w:val="2"/>
    <w:qFormat/>
    <w:uiPriority w:val="0"/>
    <w:rPr>
      <w:b/>
      <w:bCs/>
      <w:sz w:val="32"/>
      <w:szCs w:val="28"/>
    </w:rPr>
  </w:style>
  <w:style w:type="character" w:customStyle="1" w:styleId="29">
    <w:name w:val="value"/>
    <w:qFormat/>
    <w:uiPriority w:val="0"/>
  </w:style>
  <w:style w:type="character" w:customStyle="1" w:styleId="30">
    <w:name w:val="标题 2 字符"/>
    <w:link w:val="3"/>
    <w:qFormat/>
    <w:uiPriority w:val="0"/>
    <w:rPr>
      <w:b/>
      <w:bCs/>
      <w:kern w:val="2"/>
      <w:sz w:val="24"/>
      <w:szCs w:val="32"/>
    </w:rPr>
  </w:style>
  <w:style w:type="paragraph" w:styleId="31">
    <w:name w:val="List Paragraph"/>
    <w:basedOn w:val="1"/>
    <w:qFormat/>
    <w:uiPriority w:val="34"/>
    <w:pPr>
      <w:ind w:firstLine="420"/>
    </w:pPr>
  </w:style>
  <w:style w:type="paragraph" w:customStyle="1" w:styleId="32">
    <w:name w:val="TOC Heading"/>
    <w:basedOn w:val="2"/>
    <w:next w:val="1"/>
    <w:unhideWhenUsed/>
    <w:qFormat/>
    <w:uiPriority w:val="39"/>
    <w:pPr>
      <w:widowControl/>
      <w:numPr>
        <w:numId w:val="0"/>
      </w:numPr>
      <w:spacing w:before="480" w:line="276" w:lineRule="auto"/>
      <w:outlineLvl w:val="9"/>
    </w:pPr>
    <w:rPr>
      <w:rFonts w:ascii="Cambria" w:hAnsi="Cambria"/>
      <w:color w:val="365F91"/>
    </w:rPr>
  </w:style>
  <w:style w:type="paragraph" w:customStyle="1" w:styleId="33">
    <w:name w:val="程序"/>
    <w:basedOn w:val="1"/>
    <w:qFormat/>
    <w:uiPriority w:val="0"/>
    <w:pPr>
      <w:widowControl/>
      <w:shd w:val="clear" w:color="auto" w:fill="D8D8D8" w:themeFill="background1" w:themeFillShade="D9"/>
      <w:spacing w:line="312" w:lineRule="atLeast"/>
    </w:pPr>
    <w:rPr>
      <w:rFonts w:ascii="宋体" w:hAnsi="宋体" w:cs="宋体"/>
      <w:kern w:val="0"/>
      <w:szCs w:val="21"/>
    </w:rPr>
  </w:style>
  <w:style w:type="paragraph" w:customStyle="1" w:styleId="34">
    <w:name w:val="样式1"/>
    <w:basedOn w:val="1"/>
    <w:link w:val="65"/>
    <w:qFormat/>
    <w:uiPriority w:val="0"/>
    <w:pPr>
      <w:numPr>
        <w:ilvl w:val="0"/>
        <w:numId w:val="2"/>
      </w:numPr>
    </w:pPr>
  </w:style>
  <w:style w:type="paragraph" w:customStyle="1" w:styleId="35">
    <w:name w:val="小节格式"/>
    <w:basedOn w:val="1"/>
    <w:qFormat/>
    <w:uiPriority w:val="0"/>
    <w:pPr>
      <w:numPr>
        <w:ilvl w:val="0"/>
        <w:numId w:val="3"/>
      </w:numPr>
      <w:pBdr>
        <w:top w:val="double" w:color="auto" w:sz="4" w:space="1"/>
        <w:left w:val="double" w:color="auto" w:sz="4" w:space="4"/>
        <w:bottom w:val="double" w:color="auto" w:sz="4" w:space="1"/>
        <w:right w:val="double" w:color="auto" w:sz="4" w:space="4"/>
      </w:pBdr>
      <w:shd w:val="clear" w:color="auto" w:fill="948A54"/>
    </w:pPr>
  </w:style>
  <w:style w:type="paragraph" w:customStyle="1" w:styleId="36">
    <w:name w:val="答题"/>
    <w:basedOn w:val="1"/>
    <w:qFormat/>
    <w:uiPriority w:val="0"/>
    <w:pPr>
      <w:pBdr>
        <w:top w:val="single" w:color="auto" w:sz="8" w:space="1"/>
        <w:left w:val="single" w:color="auto" w:sz="8" w:space="4"/>
        <w:bottom w:val="single" w:color="auto" w:sz="8" w:space="1"/>
        <w:right w:val="single" w:color="auto" w:sz="8" w:space="4"/>
      </w:pBdr>
      <w:shd w:val="pct5" w:color="auto" w:fill="auto"/>
    </w:pPr>
    <w:rPr>
      <w:rFonts w:ascii="宋体" w:hAnsi="宋体"/>
      <w:sz w:val="21"/>
    </w:rPr>
  </w:style>
  <w:style w:type="paragraph" w:customStyle="1" w:styleId="37">
    <w:name w:val="图表标题"/>
    <w:basedOn w:val="1"/>
    <w:qFormat/>
    <w:uiPriority w:val="0"/>
    <w:pPr>
      <w:jc w:val="center"/>
    </w:pPr>
    <w:rPr>
      <w:rFonts w:ascii="微软雅黑" w:hAnsi="微软雅黑"/>
      <w:b/>
      <w:color w:val="FFFFFF"/>
      <w:szCs w:val="28"/>
    </w:rPr>
  </w:style>
  <w:style w:type="paragraph" w:customStyle="1" w:styleId="38">
    <w:name w:val="题目标题"/>
    <w:basedOn w:val="1"/>
    <w:qFormat/>
    <w:uiPriority w:val="0"/>
    <w:pPr>
      <w:shd w:val="clear" w:color="auto" w:fill="FABF8F"/>
    </w:pPr>
    <w:rPr>
      <w:b/>
    </w:rPr>
  </w:style>
  <w:style w:type="character" w:customStyle="1" w:styleId="39">
    <w:name w:val="标题 字符"/>
    <w:link w:val="17"/>
    <w:qFormat/>
    <w:uiPriority w:val="0"/>
    <w:rPr>
      <w:b/>
      <w:bCs/>
      <w:kern w:val="2"/>
      <w:sz w:val="32"/>
      <w:szCs w:val="32"/>
    </w:rPr>
  </w:style>
  <w:style w:type="character" w:customStyle="1" w:styleId="40">
    <w:name w:val="标题 3 字符"/>
    <w:link w:val="4"/>
    <w:qFormat/>
    <w:uiPriority w:val="0"/>
    <w:rPr>
      <w:b/>
      <w:bCs/>
      <w:kern w:val="2"/>
      <w:sz w:val="24"/>
      <w:szCs w:val="32"/>
    </w:rPr>
  </w:style>
  <w:style w:type="character" w:customStyle="1" w:styleId="41">
    <w:name w:val="页脚 字符"/>
    <w:link w:val="11"/>
    <w:qFormat/>
    <w:uiPriority w:val="99"/>
    <w:rPr>
      <w:rFonts w:ascii="Calibri" w:hAnsi="Calibri" w:eastAsia="微软雅黑"/>
      <w:kern w:val="2"/>
      <w:sz w:val="18"/>
      <w:szCs w:val="18"/>
    </w:rPr>
  </w:style>
  <w:style w:type="character" w:customStyle="1" w:styleId="42">
    <w:name w:val="批注框文本 字符"/>
    <w:basedOn w:val="21"/>
    <w:link w:val="10"/>
    <w:qFormat/>
    <w:uiPriority w:val="0"/>
    <w:rPr>
      <w:rFonts w:ascii="Calibri" w:hAnsi="Calibri" w:eastAsia="微软雅黑"/>
      <w:kern w:val="2"/>
      <w:sz w:val="18"/>
      <w:szCs w:val="18"/>
    </w:rPr>
  </w:style>
  <w:style w:type="character" w:customStyle="1" w:styleId="43">
    <w:name w:val="标题 4 字符"/>
    <w:basedOn w:val="21"/>
    <w:link w:val="5"/>
    <w:qFormat/>
    <w:uiPriority w:val="0"/>
    <w:rPr>
      <w:rFonts w:cstheme="majorBidi"/>
      <w:bCs/>
      <w:kern w:val="2"/>
      <w:sz w:val="24"/>
      <w:szCs w:val="28"/>
    </w:rPr>
  </w:style>
  <w:style w:type="character" w:customStyle="1" w:styleId="44">
    <w:name w:val="pre"/>
    <w:basedOn w:val="21"/>
    <w:qFormat/>
    <w:uiPriority w:val="0"/>
  </w:style>
  <w:style w:type="paragraph" w:customStyle="1" w:styleId="45">
    <w:name w:val="first"/>
    <w:basedOn w:val="1"/>
    <w:qFormat/>
    <w:uiPriority w:val="0"/>
    <w:pPr>
      <w:widowControl/>
      <w:spacing w:before="100" w:beforeAutospacing="1" w:after="100" w:afterAutospacing="1" w:line="240" w:lineRule="auto"/>
    </w:pPr>
    <w:rPr>
      <w:rFonts w:ascii="宋体" w:hAnsi="宋体" w:cs="宋体"/>
      <w:kern w:val="0"/>
      <w:szCs w:val="24"/>
    </w:rPr>
  </w:style>
  <w:style w:type="paragraph" w:customStyle="1" w:styleId="46">
    <w:name w:val="last"/>
    <w:basedOn w:val="1"/>
    <w:qFormat/>
    <w:uiPriority w:val="0"/>
    <w:pPr>
      <w:widowControl/>
      <w:spacing w:before="100" w:beforeAutospacing="1" w:after="100" w:afterAutospacing="1" w:line="240" w:lineRule="auto"/>
    </w:pPr>
    <w:rPr>
      <w:rFonts w:ascii="宋体" w:hAnsi="宋体" w:cs="宋体"/>
      <w:kern w:val="0"/>
      <w:szCs w:val="24"/>
    </w:rPr>
  </w:style>
  <w:style w:type="character" w:customStyle="1" w:styleId="47">
    <w:name w:val="HTML 预设格式 字符"/>
    <w:basedOn w:val="21"/>
    <w:link w:val="15"/>
    <w:qFormat/>
    <w:uiPriority w:val="99"/>
    <w:rPr>
      <w:rFonts w:ascii="宋体" w:hAnsi="宋体" w:cs="宋体"/>
      <w:sz w:val="24"/>
      <w:szCs w:val="24"/>
    </w:rPr>
  </w:style>
  <w:style w:type="character" w:customStyle="1" w:styleId="48">
    <w:name w:val="nx"/>
    <w:basedOn w:val="21"/>
    <w:qFormat/>
    <w:uiPriority w:val="0"/>
  </w:style>
  <w:style w:type="character" w:customStyle="1" w:styleId="49">
    <w:name w:val="p"/>
    <w:basedOn w:val="21"/>
    <w:qFormat/>
    <w:uiPriority w:val="0"/>
  </w:style>
  <w:style w:type="character" w:customStyle="1" w:styleId="50">
    <w:name w:val="o"/>
    <w:basedOn w:val="21"/>
    <w:qFormat/>
    <w:uiPriority w:val="0"/>
  </w:style>
  <w:style w:type="character" w:customStyle="1" w:styleId="51">
    <w:name w:val="mi"/>
    <w:basedOn w:val="21"/>
    <w:qFormat/>
    <w:uiPriority w:val="0"/>
  </w:style>
  <w:style w:type="character" w:customStyle="1" w:styleId="52">
    <w:name w:val="s2"/>
    <w:basedOn w:val="21"/>
    <w:qFormat/>
    <w:uiPriority w:val="0"/>
  </w:style>
  <w:style w:type="character" w:customStyle="1" w:styleId="53">
    <w:name w:val="kd"/>
    <w:basedOn w:val="21"/>
    <w:qFormat/>
    <w:uiPriority w:val="0"/>
  </w:style>
  <w:style w:type="character" w:customStyle="1" w:styleId="54">
    <w:name w:val="k"/>
    <w:basedOn w:val="21"/>
    <w:qFormat/>
    <w:uiPriority w:val="0"/>
  </w:style>
  <w:style w:type="character" w:customStyle="1" w:styleId="55">
    <w:name w:val="c1"/>
    <w:basedOn w:val="21"/>
    <w:qFormat/>
    <w:uiPriority w:val="0"/>
  </w:style>
  <w:style w:type="paragraph" w:customStyle="1" w:styleId="56">
    <w:name w:val="Default"/>
    <w:qFormat/>
    <w:uiPriority w:val="0"/>
    <w:pPr>
      <w:widowControl w:val="0"/>
      <w:autoSpaceDE w:val="0"/>
      <w:autoSpaceDN w:val="0"/>
      <w:adjustRightInd w:val="0"/>
    </w:pPr>
    <w:rPr>
      <w:rFonts w:ascii="宋体" w:hAnsi="Times New Roman" w:eastAsia="宋体" w:cs="宋体"/>
      <w:color w:val="000000"/>
      <w:sz w:val="24"/>
      <w:szCs w:val="24"/>
      <w:lang w:val="en-US" w:eastAsia="zh-CN" w:bidi="ar-SA"/>
    </w:rPr>
  </w:style>
  <w:style w:type="paragraph" w:customStyle="1" w:styleId="57">
    <w:name w:val="图"/>
    <w:basedOn w:val="1"/>
    <w:next w:val="1"/>
    <w:qFormat/>
    <w:uiPriority w:val="0"/>
    <w:pPr>
      <w:numPr>
        <w:ilvl w:val="1"/>
        <w:numId w:val="4"/>
      </w:numPr>
      <w:tabs>
        <w:tab w:val="left" w:pos="837"/>
      </w:tabs>
      <w:spacing w:line="240" w:lineRule="auto"/>
      <w:ind w:left="0" w:firstLine="0"/>
      <w:jc w:val="center"/>
    </w:pPr>
  </w:style>
  <w:style w:type="paragraph" w:customStyle="1" w:styleId="58">
    <w:name w:val="示例"/>
    <w:basedOn w:val="1"/>
    <w:next w:val="1"/>
    <w:qFormat/>
    <w:uiPriority w:val="0"/>
    <w:pPr>
      <w:numPr>
        <w:ilvl w:val="7"/>
        <w:numId w:val="1"/>
      </w:numPr>
    </w:pPr>
    <w:rPr>
      <w:b/>
    </w:rPr>
  </w:style>
  <w:style w:type="character" w:customStyle="1" w:styleId="59">
    <w:name w:val="页眉 字符"/>
    <w:basedOn w:val="21"/>
    <w:link w:val="12"/>
    <w:qFormat/>
    <w:uiPriority w:val="99"/>
    <w:rPr>
      <w:kern w:val="2"/>
      <w:sz w:val="18"/>
      <w:szCs w:val="18"/>
    </w:rPr>
  </w:style>
  <w:style w:type="character" w:customStyle="1" w:styleId="60">
    <w:name w:val="批注文字 字符"/>
    <w:basedOn w:val="21"/>
    <w:link w:val="6"/>
    <w:semiHidden/>
    <w:qFormat/>
    <w:uiPriority w:val="0"/>
    <w:rPr>
      <w:kern w:val="2"/>
      <w:sz w:val="24"/>
      <w:szCs w:val="22"/>
    </w:rPr>
  </w:style>
  <w:style w:type="character" w:customStyle="1" w:styleId="61">
    <w:name w:val="批注主题 字符"/>
    <w:basedOn w:val="60"/>
    <w:link w:val="18"/>
    <w:semiHidden/>
    <w:qFormat/>
    <w:uiPriority w:val="0"/>
    <w:rPr>
      <w:b/>
      <w:bCs/>
      <w:kern w:val="2"/>
      <w:sz w:val="24"/>
      <w:szCs w:val="22"/>
    </w:rPr>
  </w:style>
  <w:style w:type="paragraph" w:customStyle="1" w:styleId="62">
    <w:name w:val="背景灰"/>
    <w:basedOn w:val="1"/>
    <w:link w:val="63"/>
    <w:qFormat/>
    <w:uiPriority w:val="0"/>
    <w:pPr>
      <w:pBdr>
        <w:top w:val="single" w:color="F1F1F1" w:themeColor="background1" w:themeShade="F2" w:sz="4" w:space="1"/>
        <w:left w:val="single" w:color="F1F1F1" w:themeColor="background1" w:themeShade="F2" w:sz="4" w:space="4"/>
        <w:bottom w:val="single" w:color="F1F1F1" w:themeColor="background1" w:themeShade="F2" w:sz="4" w:space="1"/>
        <w:right w:val="single" w:color="F1F1F1" w:themeColor="background1" w:themeShade="F2" w:sz="4" w:space="4"/>
      </w:pBdr>
      <w:shd w:val="clear" w:color="auto" w:fill="F1F1F1" w:themeFill="background1" w:themeFillShade="F2"/>
      <w:spacing w:line="276" w:lineRule="auto"/>
      <w:jc w:val="both"/>
    </w:pPr>
    <w:rPr>
      <w:rFonts w:asciiTheme="minorEastAsia" w:hAnsiTheme="minorEastAsia" w:eastAsiaTheme="minorEastAsia" w:cstheme="minorBidi"/>
      <w:spacing w:val="-2"/>
      <w:sz w:val="21"/>
      <w:shd w:val="pct10" w:color="auto" w:fill="FFFFFF"/>
    </w:rPr>
  </w:style>
  <w:style w:type="character" w:customStyle="1" w:styleId="63">
    <w:name w:val="背景灰 Char"/>
    <w:basedOn w:val="21"/>
    <w:link w:val="62"/>
    <w:qFormat/>
    <w:uiPriority w:val="0"/>
    <w:rPr>
      <w:rFonts w:asciiTheme="minorEastAsia" w:hAnsiTheme="minorEastAsia" w:eastAsiaTheme="minorEastAsia" w:cstheme="minorBidi"/>
      <w:spacing w:val="-2"/>
      <w:kern w:val="2"/>
      <w:sz w:val="21"/>
      <w:szCs w:val="22"/>
      <w:shd w:val="clear" w:color="auto" w:fill="F1F1F1" w:themeFill="background1" w:themeFillShade="F2"/>
    </w:rPr>
  </w:style>
  <w:style w:type="character" w:customStyle="1" w:styleId="64">
    <w:name w:val="Subtle Reference"/>
    <w:basedOn w:val="21"/>
    <w:qFormat/>
    <w:uiPriority w:val="31"/>
    <w:rPr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65">
    <w:name w:val="样式1 Char"/>
    <w:basedOn w:val="21"/>
    <w:link w:val="34"/>
    <w:qFormat/>
    <w:uiPriority w:val="0"/>
    <w:rPr>
      <w:kern w:val="2"/>
      <w:sz w:val="24"/>
      <w:szCs w:val="22"/>
    </w:rPr>
  </w:style>
  <w:style w:type="paragraph" w:customStyle="1" w:styleId="66">
    <w:name w:val="代码格式"/>
    <w:basedOn w:val="1"/>
    <w:link w:val="67"/>
    <w:qFormat/>
    <w:uiPriority w:val="0"/>
    <w:pPr>
      <w:pBdr>
        <w:top w:val="dotted" w:color="D8D8D8" w:themeColor="background1" w:themeShade="D9" w:sz="4" w:space="1"/>
        <w:left w:val="dotted" w:color="D8D8D8" w:themeColor="background1" w:themeShade="D9" w:sz="4" w:space="4"/>
        <w:bottom w:val="dotted" w:color="D8D8D8" w:themeColor="background1" w:themeShade="D9" w:sz="4" w:space="1"/>
        <w:right w:val="dotted" w:color="D8D8D8" w:themeColor="background1" w:themeShade="D9" w:sz="4" w:space="4"/>
      </w:pBdr>
      <w:shd w:val="clear" w:color="auto" w:fill="F1F1F1" w:themeFill="background1" w:themeFillShade="F2"/>
      <w:spacing w:line="240" w:lineRule="auto"/>
      <w:jc w:val="both"/>
    </w:pPr>
    <w:rPr>
      <w:rFonts w:asciiTheme="minorHAnsi" w:hAnsiTheme="minorHAnsi" w:cstheme="minorBidi"/>
      <w:sz w:val="21"/>
    </w:rPr>
  </w:style>
  <w:style w:type="character" w:customStyle="1" w:styleId="67">
    <w:name w:val="代码格式 Char"/>
    <w:basedOn w:val="21"/>
    <w:link w:val="66"/>
    <w:qFormat/>
    <w:uiPriority w:val="0"/>
    <w:rPr>
      <w:rFonts w:asciiTheme="minorHAnsi" w:hAnsiTheme="minorHAnsi" w:cstheme="minorBidi"/>
      <w:kern w:val="2"/>
      <w:sz w:val="21"/>
      <w:szCs w:val="22"/>
      <w:shd w:val="clear" w:color="auto" w:fill="F1F1F1" w:themeFill="background1" w:themeFillShade="F2"/>
    </w:rPr>
  </w:style>
  <w:style w:type="paragraph" w:customStyle="1" w:styleId="68">
    <w:name w:val="黑底"/>
    <w:basedOn w:val="62"/>
    <w:link w:val="69"/>
    <w:qFormat/>
    <w:uiPriority w:val="0"/>
    <w:pPr>
      <w:shd w:val="solid" w:color="auto" w:fill="D8D8D8" w:themeFill="background1" w:themeFillShade="D9"/>
    </w:pPr>
    <w:rPr>
      <w:color w:val="FFFFFF" w:themeColor="background1"/>
      <w14:textFill>
        <w14:solidFill>
          <w14:schemeClr w14:val="bg1"/>
        </w14:solidFill>
      </w14:textFill>
    </w:rPr>
  </w:style>
  <w:style w:type="character" w:customStyle="1" w:styleId="69">
    <w:name w:val="黑底 Char"/>
    <w:basedOn w:val="63"/>
    <w:link w:val="68"/>
    <w:qFormat/>
    <w:uiPriority w:val="0"/>
    <w:rPr>
      <w:rFonts w:asciiTheme="minorEastAsia" w:hAnsiTheme="minorEastAsia" w:eastAsiaTheme="minorEastAsia" w:cstheme="minorBidi"/>
      <w:color w:val="FFFFFF" w:themeColor="background1"/>
      <w:spacing w:val="-2"/>
      <w:kern w:val="2"/>
      <w:sz w:val="21"/>
      <w:szCs w:val="22"/>
      <w:shd w:val="solid" w:color="auto" w:fill="D8D8D8" w:themeFill="background1" w:themeFillShade="D9"/>
      <w14:textFill>
        <w14:solidFill>
          <w14:schemeClr w14:val="bg1"/>
        </w14:solidFill>
      </w14:textFill>
    </w:rPr>
  </w:style>
  <w:style w:type="paragraph" w:customStyle="1" w:styleId="70">
    <w:name w:val="版本修订"/>
    <w:basedOn w:val="1"/>
    <w:link w:val="71"/>
    <w:qFormat/>
    <w:uiPriority w:val="0"/>
    <w:pPr>
      <w:shd w:val="clear" w:color="auto" w:fill="DAEEF3" w:themeFill="accent5" w:themeFillTint="33"/>
      <w:spacing w:line="240" w:lineRule="auto"/>
      <w:jc w:val="both"/>
    </w:pPr>
    <w:rPr>
      <w:rFonts w:asciiTheme="minorHAnsi" w:hAnsiTheme="minorHAnsi" w:eastAsiaTheme="minorEastAsia" w:cstheme="minorBidi"/>
      <w:sz w:val="21"/>
    </w:rPr>
  </w:style>
  <w:style w:type="character" w:customStyle="1" w:styleId="71">
    <w:name w:val="版本修订 Char"/>
    <w:basedOn w:val="21"/>
    <w:link w:val="70"/>
    <w:qFormat/>
    <w:uiPriority w:val="0"/>
    <w:rPr>
      <w:rFonts w:asciiTheme="minorHAnsi" w:hAnsiTheme="minorHAnsi" w:eastAsiaTheme="minorEastAsia" w:cstheme="minorBidi"/>
      <w:kern w:val="2"/>
      <w:sz w:val="21"/>
      <w:szCs w:val="22"/>
      <w:shd w:val="clear" w:color="auto" w:fill="DAEEF3" w:themeFill="accent5" w:themeFillTint="33"/>
    </w:rPr>
  </w:style>
  <w:style w:type="paragraph" w:customStyle="1" w:styleId="72">
    <w:name w:val="脚本代码"/>
    <w:basedOn w:val="1"/>
    <w:link w:val="73"/>
    <w:qFormat/>
    <w:uiPriority w:val="0"/>
    <w:pPr>
      <w:pBdr>
        <w:top w:val="dotted" w:color="366091" w:themeColor="accent1" w:themeShade="BF" w:sz="4" w:space="1"/>
        <w:left w:val="dotted" w:color="366091" w:themeColor="accent1" w:themeShade="BF" w:sz="4" w:space="4"/>
        <w:bottom w:val="dotted" w:color="366091" w:themeColor="accent1" w:themeShade="BF" w:sz="4" w:space="1"/>
        <w:right w:val="dotted" w:color="366091" w:themeColor="accent1" w:themeShade="BF" w:sz="4" w:space="4"/>
      </w:pBdr>
      <w:shd w:val="clear" w:color="auto" w:fill="F1F1F1" w:themeFill="background1" w:themeFillShade="F2"/>
      <w:spacing w:line="240" w:lineRule="auto"/>
    </w:pPr>
    <w:rPr>
      <w:rFonts w:asciiTheme="minorHAnsi" w:hAnsiTheme="minorHAnsi" w:eastAsiaTheme="minorEastAsia" w:cstheme="minorBidi"/>
      <w:sz w:val="21"/>
    </w:rPr>
  </w:style>
  <w:style w:type="character" w:customStyle="1" w:styleId="73">
    <w:name w:val="脚本代码 Char"/>
    <w:basedOn w:val="21"/>
    <w:link w:val="72"/>
    <w:qFormat/>
    <w:uiPriority w:val="0"/>
    <w:rPr>
      <w:rFonts w:asciiTheme="minorHAnsi" w:hAnsiTheme="minorHAnsi" w:eastAsiaTheme="minorEastAsia" w:cstheme="minorBidi"/>
      <w:kern w:val="2"/>
      <w:sz w:val="21"/>
      <w:szCs w:val="22"/>
      <w:shd w:val="clear" w:color="auto" w:fill="F1F1F1" w:themeFill="background1" w:themeFillShade="F2"/>
    </w:rPr>
  </w:style>
  <w:style w:type="paragraph" w:customStyle="1" w:styleId="74">
    <w:name w:val="代码黑背景"/>
    <w:basedOn w:val="1"/>
    <w:link w:val="75"/>
    <w:qFormat/>
    <w:uiPriority w:val="0"/>
    <w:pPr>
      <w:widowControl/>
      <w:pBdr>
        <w:top w:val="single" w:color="CCCCCC" w:sz="6" w:space="15"/>
        <w:left w:val="single" w:color="CCCCCC" w:sz="6" w:space="23"/>
        <w:bottom w:val="single" w:color="CCCCCC" w:sz="6" w:space="15"/>
        <w:right w:val="single" w:color="CCCCCC" w:sz="6" w:space="23"/>
      </w:pBdr>
      <w:shd w:val="clear" w:color="auto" w:fill="333333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after="150" w:line="240" w:lineRule="auto"/>
    </w:pPr>
    <w:rPr>
      <w:rFonts w:asciiTheme="minorHAnsi" w:hAnsiTheme="minorHAnsi" w:eastAsiaTheme="minorEastAsia" w:cstheme="minorBidi"/>
      <w:sz w:val="21"/>
    </w:rPr>
  </w:style>
  <w:style w:type="character" w:customStyle="1" w:styleId="75">
    <w:name w:val="代码黑背景 Char"/>
    <w:basedOn w:val="21"/>
    <w:link w:val="74"/>
    <w:qFormat/>
    <w:uiPriority w:val="0"/>
    <w:rPr>
      <w:rFonts w:asciiTheme="minorHAnsi" w:hAnsiTheme="minorHAnsi" w:eastAsiaTheme="minorEastAsia" w:cstheme="minorBidi"/>
      <w:kern w:val="2"/>
      <w:sz w:val="21"/>
      <w:szCs w:val="22"/>
      <w:shd w:val="clear" w:color="auto" w:fill="333333"/>
    </w:rPr>
  </w:style>
  <w:style w:type="paragraph" w:customStyle="1" w:styleId="76">
    <w:name w:val="黑"/>
    <w:basedOn w:val="74"/>
    <w:link w:val="77"/>
    <w:qFormat/>
    <w:uiPriority w:val="0"/>
    <w:pPr>
      <w:spacing w:after="0"/>
    </w:pPr>
  </w:style>
  <w:style w:type="character" w:customStyle="1" w:styleId="77">
    <w:name w:val="黑 Char"/>
    <w:basedOn w:val="75"/>
    <w:link w:val="76"/>
    <w:qFormat/>
    <w:uiPriority w:val="0"/>
    <w:rPr>
      <w:rFonts w:asciiTheme="minorHAnsi" w:hAnsiTheme="minorHAnsi" w:eastAsiaTheme="minorEastAsia" w:cstheme="minorBidi"/>
      <w:kern w:val="2"/>
      <w:sz w:val="21"/>
      <w:szCs w:val="22"/>
      <w:shd w:val="clear" w:color="auto" w:fill="333333"/>
    </w:rPr>
  </w:style>
  <w:style w:type="paragraph" w:customStyle="1" w:styleId="78">
    <w:name w:val="02-为知深灰"/>
    <w:basedOn w:val="1"/>
    <w:link w:val="79"/>
    <w:qFormat/>
    <w:uiPriority w:val="0"/>
    <w:pPr>
      <w:pBdr>
        <w:top w:val="single" w:color="D8D8D8" w:themeColor="background1" w:themeShade="D9" w:sz="4" w:space="1"/>
        <w:left w:val="single" w:color="D8D8D8" w:themeColor="background1" w:themeShade="D9" w:sz="4" w:space="4"/>
        <w:bottom w:val="single" w:color="D8D8D8" w:themeColor="background1" w:themeShade="D9" w:sz="4" w:space="1"/>
        <w:right w:val="single" w:color="D8D8D8" w:themeColor="background1" w:themeShade="D9" w:sz="4" w:space="4"/>
      </w:pBdr>
      <w:shd w:val="clear" w:color="auto" w:fill="D8D8D8" w:themeFill="background1" w:themeFillShade="D9"/>
      <w:spacing w:line="276" w:lineRule="auto"/>
      <w:jc w:val="both"/>
    </w:pPr>
    <w:rPr>
      <w:rFonts w:ascii="宋体" w:hAnsiTheme="minorEastAsia" w:cstheme="minorBidi"/>
      <w:b/>
      <w:color w:val="000000" w:themeColor="text1"/>
      <w:szCs w:val="24"/>
      <w14:textFill>
        <w14:solidFill>
          <w14:schemeClr w14:val="tx1"/>
        </w14:solidFill>
      </w14:textFill>
    </w:rPr>
  </w:style>
  <w:style w:type="character" w:customStyle="1" w:styleId="79">
    <w:name w:val="02-为知深灰 Char"/>
    <w:basedOn w:val="21"/>
    <w:link w:val="78"/>
    <w:uiPriority w:val="0"/>
    <w:rPr>
      <w:rFonts w:ascii="宋体" w:hAnsiTheme="minorEastAsia" w:cstheme="minorBidi"/>
      <w:b/>
      <w:color w:val="000000" w:themeColor="text1"/>
      <w:kern w:val="2"/>
      <w:sz w:val="24"/>
      <w:szCs w:val="24"/>
      <w:shd w:val="clear" w:color="auto" w:fill="D8D8D8" w:themeFill="background1" w:themeFillShade="D9"/>
      <w14:textFill>
        <w14:solidFill>
          <w14:schemeClr w14:val="tx1"/>
        </w14:solidFill>
      </w14:textFill>
    </w:rPr>
  </w:style>
  <w:style w:type="paragraph" w:customStyle="1" w:styleId="80">
    <w:name w:val="01-为知浅灰"/>
    <w:basedOn w:val="1"/>
    <w:link w:val="81"/>
    <w:qFormat/>
    <w:uiPriority w:val="0"/>
    <w:pPr>
      <w:pBdr>
        <w:top w:val="dotted" w:color="D8D8D8" w:themeColor="background1" w:themeShade="D9" w:sz="4" w:space="1"/>
        <w:left w:val="dotted" w:color="D8D8D8" w:themeColor="background1" w:themeShade="D9" w:sz="4" w:space="4"/>
        <w:bottom w:val="dotted" w:color="D8D8D8" w:themeColor="background1" w:themeShade="D9" w:sz="4" w:space="1"/>
        <w:right w:val="dotted" w:color="D8D8D8" w:themeColor="background1" w:themeShade="D9" w:sz="4" w:space="4"/>
      </w:pBdr>
      <w:shd w:val="clear" w:color="auto" w:fill="F1F1F1" w:themeFill="background1" w:themeFillShade="F2"/>
      <w:spacing w:line="240" w:lineRule="auto"/>
      <w:jc w:val="both"/>
    </w:pPr>
    <w:rPr>
      <w:rFonts w:asciiTheme="minorHAnsi" w:hAnsiTheme="minorHAnsi" w:cstheme="minorBidi"/>
      <w:sz w:val="21"/>
    </w:rPr>
  </w:style>
  <w:style w:type="character" w:customStyle="1" w:styleId="81">
    <w:name w:val="01-为知浅灰 Char"/>
    <w:basedOn w:val="21"/>
    <w:link w:val="80"/>
    <w:qFormat/>
    <w:uiPriority w:val="0"/>
    <w:rPr>
      <w:rFonts w:asciiTheme="minorHAnsi" w:hAnsiTheme="minorHAnsi" w:cstheme="minorBidi"/>
      <w:kern w:val="2"/>
      <w:sz w:val="21"/>
      <w:szCs w:val="22"/>
      <w:shd w:val="clear" w:color="auto" w:fill="F1F1F1" w:themeFill="background1" w:themeFillShade="F2"/>
    </w:rPr>
  </w:style>
  <w:style w:type="paragraph" w:customStyle="1" w:styleId="82">
    <w:name w:val="03-黑底白字（宽）"/>
    <w:basedOn w:val="1"/>
    <w:link w:val="83"/>
    <w:qFormat/>
    <w:uiPriority w:val="0"/>
    <w:pPr>
      <w:widowControl/>
      <w:pBdr>
        <w:top w:val="single" w:color="CCCCCC" w:sz="6" w:space="15"/>
        <w:left w:val="single" w:color="CCCCCC" w:sz="6" w:space="23"/>
        <w:bottom w:val="single" w:color="CCCCCC" w:sz="6" w:space="15"/>
        <w:right w:val="single" w:color="CCCCCC" w:sz="6" w:space="23"/>
      </w:pBdr>
      <w:shd w:val="clear" w:color="auto" w:fill="333333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after="150" w:line="240" w:lineRule="auto"/>
    </w:pPr>
    <w:rPr>
      <w:rFonts w:asciiTheme="minorHAnsi" w:hAnsiTheme="minorHAnsi" w:eastAsiaTheme="minorEastAsia" w:cstheme="minorBidi"/>
      <w:sz w:val="21"/>
    </w:rPr>
  </w:style>
  <w:style w:type="character" w:customStyle="1" w:styleId="83">
    <w:name w:val="03-黑底白字（宽） Char"/>
    <w:basedOn w:val="21"/>
    <w:link w:val="82"/>
    <w:qFormat/>
    <w:uiPriority w:val="0"/>
    <w:rPr>
      <w:rFonts w:asciiTheme="minorHAnsi" w:hAnsiTheme="minorHAnsi" w:eastAsiaTheme="minorEastAsia" w:cstheme="minorBidi"/>
      <w:kern w:val="2"/>
      <w:sz w:val="21"/>
      <w:szCs w:val="22"/>
      <w:shd w:val="clear" w:color="auto" w:fill="333333"/>
    </w:rPr>
  </w:style>
  <w:style w:type="paragraph" w:customStyle="1" w:styleId="84">
    <w:name w:val="04-黑底白字（刚好）"/>
    <w:basedOn w:val="78"/>
    <w:link w:val="85"/>
    <w:qFormat/>
    <w:uiPriority w:val="0"/>
    <w:pPr>
      <w:shd w:val="solid" w:color="252525" w:themeColor="text1" w:themeTint="D9" w:fill="D8D8D8" w:themeFill="background1" w:themeFillShade="D9"/>
    </w:pPr>
    <w:rPr>
      <w:color w:val="FFFFFF" w:themeColor="background1"/>
      <w14:textFill>
        <w14:solidFill>
          <w14:schemeClr w14:val="bg1"/>
        </w14:solidFill>
      </w14:textFill>
    </w:rPr>
  </w:style>
  <w:style w:type="character" w:customStyle="1" w:styleId="85">
    <w:name w:val="04-黑底白字（刚好） Char"/>
    <w:basedOn w:val="79"/>
    <w:link w:val="84"/>
    <w:qFormat/>
    <w:uiPriority w:val="0"/>
    <w:rPr>
      <w:rFonts w:ascii="宋体" w:hAnsiTheme="minorEastAsia" w:cstheme="minorBidi"/>
      <w:color w:val="FFFFFF" w:themeColor="background1"/>
      <w:kern w:val="2"/>
      <w:sz w:val="24"/>
      <w:szCs w:val="24"/>
      <w:shd w:val="solid" w:color="252525" w:themeColor="text1" w:themeTint="D9" w:fill="D8D8D8" w:themeFill="background1" w:themeFillShade="D9"/>
      <w14:textFill>
        <w14:solidFill>
          <w14:schemeClr w14:val="bg1"/>
        </w14:solidFill>
      </w14:textFill>
    </w:rPr>
  </w:style>
  <w:style w:type="character" w:customStyle="1" w:styleId="86">
    <w:name w:val="样式2 Char"/>
    <w:basedOn w:val="21"/>
    <w:qFormat/>
    <w:uiPriority w:val="0"/>
    <w:rPr>
      <w:rFonts w:ascii="新宋体" w:hAnsi="新宋体" w:cs="Utsaah"/>
      <w:kern w:val="0"/>
      <w:szCs w:val="15"/>
      <w:shd w:val="clear" w:color="auto" w:fill="F1F1F1" w:themeFill="background1" w:themeFillShade="F2"/>
    </w:rPr>
  </w:style>
  <w:style w:type="paragraph" w:customStyle="1" w:styleId="87">
    <w:name w:val="小灰"/>
    <w:basedOn w:val="15"/>
    <w:link w:val="88"/>
    <w:qFormat/>
    <w:uiPriority w:val="0"/>
    <w:pPr>
      <w:shd w:val="clear" w:color="auto" w:fill="E0E0E0"/>
      <w:spacing w:after="120" w:line="360" w:lineRule="auto"/>
      <w:jc w:val="both"/>
    </w:pPr>
    <w:rPr>
      <w:rFonts w:ascii="Courier New" w:hAnsi="Courier New" w:cs="Courier New"/>
      <w:color w:val="2C2C2C"/>
      <w:szCs w:val="21"/>
    </w:rPr>
  </w:style>
  <w:style w:type="character" w:customStyle="1" w:styleId="88">
    <w:name w:val="小灰 Char"/>
    <w:basedOn w:val="47"/>
    <w:link w:val="87"/>
    <w:uiPriority w:val="0"/>
    <w:rPr>
      <w:rFonts w:ascii="Courier New" w:hAnsi="Courier New" w:cs="Courier New"/>
      <w:color w:val="2C2C2C"/>
      <w:sz w:val="24"/>
      <w:szCs w:val="21"/>
      <w:shd w:val="clear" w:color="auto" w:fill="E0E0E0"/>
    </w:rPr>
  </w:style>
  <w:style w:type="paragraph" w:customStyle="1" w:styleId="89">
    <w:name w:val="版权声明"/>
    <w:basedOn w:val="78"/>
    <w:link w:val="90"/>
    <w:qFormat/>
    <w:uiPriority w:val="0"/>
    <w:pPr>
      <w:pBdr>
        <w:top w:val="double" w:color="D8D8D8" w:themeColor="background1" w:themeShade="D9" w:sz="4" w:space="1"/>
        <w:left w:val="double" w:color="D8D8D8" w:themeColor="background1" w:themeShade="D9" w:sz="4" w:space="4"/>
        <w:bottom w:val="double" w:color="D8D8D8" w:themeColor="background1" w:themeShade="D9" w:sz="4" w:space="1"/>
        <w:right w:val="double" w:color="D8D8D8" w:themeColor="background1" w:themeShade="D9" w:sz="4" w:space="4"/>
      </w:pBdr>
      <w:shd w:val="clear" w:color="auto" w:fill="DBE5F1" w:themeFill="accent1" w:themeFillTint="33"/>
    </w:pPr>
  </w:style>
  <w:style w:type="character" w:customStyle="1" w:styleId="90">
    <w:name w:val="版权声明 Char"/>
    <w:basedOn w:val="79"/>
    <w:link w:val="89"/>
    <w:qFormat/>
    <w:uiPriority w:val="0"/>
    <w:rPr>
      <w:rFonts w:ascii="宋体" w:hAnsiTheme="minorEastAsia" w:cstheme="minorBidi"/>
      <w:color w:val="000000" w:themeColor="text1"/>
      <w:kern w:val="2"/>
      <w:sz w:val="24"/>
      <w:szCs w:val="24"/>
      <w:shd w:val="clear" w:color="auto" w:fill="DBE5F1" w:themeFill="accent1" w:themeFillTint="33"/>
      <w14:textFill>
        <w14:solidFill>
          <w14:schemeClr w14:val="tx1"/>
        </w14:solidFill>
      </w14:textFill>
    </w:rPr>
  </w:style>
  <w:style w:type="paragraph" w:customStyle="1" w:styleId="91">
    <w:name w:val="程序代码"/>
    <w:basedOn w:val="1"/>
    <w:next w:val="1"/>
    <w:link w:val="92"/>
    <w:qFormat/>
    <w:uiPriority w:val="0"/>
    <w:pPr>
      <w:widowControl/>
      <w:pBdr>
        <w:top w:val="single" w:color="FFFFFF" w:themeColor="background1" w:sz="6" w:space="5"/>
        <w:left w:val="single" w:color="FFFFFF" w:themeColor="background1" w:sz="6" w:space="8"/>
        <w:bottom w:val="single" w:color="FFFFFF" w:themeColor="background1" w:sz="6" w:space="5"/>
        <w:right w:val="single" w:color="FFFFFF" w:themeColor="background1" w:sz="6" w:space="8"/>
      </w:pBdr>
      <w:shd w:val="clear" w:color="auto" w:fill="F8F8F8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left="210" w:leftChars="100" w:right="210" w:rightChars="100"/>
      <w:jc w:val="both"/>
    </w:pPr>
    <w:rPr>
      <w:rFonts w:ascii="Consolas" w:hAnsi="Consolas" w:cs="Microsoft Tai Le" w:eastAsiaTheme="minorEastAsia"/>
      <w:kern w:val="0"/>
      <w:sz w:val="18"/>
      <w:szCs w:val="24"/>
    </w:rPr>
  </w:style>
  <w:style w:type="character" w:customStyle="1" w:styleId="92">
    <w:name w:val="程序代码 Char"/>
    <w:basedOn w:val="21"/>
    <w:link w:val="91"/>
    <w:uiPriority w:val="0"/>
    <w:rPr>
      <w:rFonts w:ascii="Consolas" w:hAnsi="Consolas" w:cs="Microsoft Tai Le" w:eastAsiaTheme="minorEastAsia"/>
      <w:sz w:val="18"/>
      <w:szCs w:val="24"/>
      <w:shd w:val="clear" w:color="auto" w:fill="F8F8F8"/>
    </w:rPr>
  </w:style>
  <w:style w:type="paragraph" w:customStyle="1" w:styleId="93">
    <w:name w:val="背景纯灰"/>
    <w:basedOn w:val="1"/>
    <w:link w:val="94"/>
    <w:qFormat/>
    <w:uiPriority w:val="0"/>
    <w:pPr>
      <w:pBdr>
        <w:top w:val="single" w:color="F1F1F1" w:themeColor="background1" w:themeShade="F2" w:sz="4" w:space="1"/>
        <w:left w:val="single" w:color="F1F1F1" w:themeColor="background1" w:themeShade="F2" w:sz="4" w:space="4"/>
        <w:bottom w:val="single" w:color="F1F1F1" w:themeColor="background1" w:themeShade="F2" w:sz="4" w:space="1"/>
        <w:right w:val="single" w:color="F1F1F1" w:themeColor="background1" w:themeShade="F2" w:sz="4" w:space="4"/>
      </w:pBdr>
      <w:shd w:val="clear" w:color="auto" w:fill="F1F1F1" w:themeFill="background1" w:themeFillShade="F2"/>
      <w:spacing w:line="276" w:lineRule="auto"/>
      <w:jc w:val="both"/>
    </w:pPr>
    <w:rPr>
      <w:rFonts w:asciiTheme="minorHAnsi" w:hAnsiTheme="minorHAnsi" w:eastAsiaTheme="minorEastAsia" w:cstheme="minorBidi"/>
      <w:sz w:val="21"/>
    </w:rPr>
  </w:style>
  <w:style w:type="character" w:customStyle="1" w:styleId="94">
    <w:name w:val="背景纯灰 Char"/>
    <w:basedOn w:val="21"/>
    <w:link w:val="93"/>
    <w:uiPriority w:val="0"/>
    <w:rPr>
      <w:rFonts w:asciiTheme="minorHAnsi" w:hAnsiTheme="minorHAnsi" w:eastAsiaTheme="minorEastAsia" w:cstheme="minorBidi"/>
      <w:kern w:val="2"/>
      <w:sz w:val="21"/>
      <w:szCs w:val="22"/>
      <w:shd w:val="clear" w:color="auto" w:fill="F1F1F1" w:themeFill="background1" w:themeFillShade="F2"/>
    </w:rPr>
  </w:style>
  <w:style w:type="character" w:customStyle="1" w:styleId="95">
    <w:name w:val="apple-converted-space"/>
    <w:basedOn w:val="21"/>
    <w:qFormat/>
    <w:uiPriority w:val="0"/>
  </w:style>
  <w:style w:type="character" w:customStyle="1" w:styleId="96">
    <w:name w:val="日期 字符"/>
    <w:basedOn w:val="21"/>
    <w:link w:val="9"/>
    <w:qFormat/>
    <w:uiPriority w:val="0"/>
    <w:rPr>
      <w:kern w:val="2"/>
      <w:sz w:val="24"/>
      <w:szCs w:val="22"/>
    </w:rPr>
  </w:style>
  <w:style w:type="character" w:customStyle="1" w:styleId="97">
    <w:name w:val="confluence-anchor-link"/>
    <w:basedOn w:val="2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&#23567;&#33485;&#21512;&#38598;\&#21629;&#20196;&#24635;&#32467;.dot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4AD0997-612B-4D72-9041-B21CFF7ADCE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命令总结</Template>
  <Company>Microsoft</Company>
  <Pages>1</Pages>
  <Words>7199</Words>
  <Characters>41035</Characters>
  <Lines>341</Lines>
  <Paragraphs>96</Paragraphs>
  <TotalTime>3</TotalTime>
  <ScaleCrop>false</ScaleCrop>
  <LinksUpToDate>false</LinksUpToDate>
  <CharactersWithSpaces>48138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2017-07-20T12:24:00Z</dcterms:created>
  <dc:creator>WIN</dc:creator>
  <cp:lastModifiedBy>Mr.Jiang</cp:lastModifiedBy>
  <dcterms:modified xsi:type="dcterms:W3CDTF">2021-02-10T03:41:52Z</dcterms:modified>
  <dc:title>老男孩教育-总结</dc:title>
  <cp:revision>786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